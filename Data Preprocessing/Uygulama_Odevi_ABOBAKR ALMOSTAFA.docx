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AF" w:rsidRPr="00E12A83" w:rsidRDefault="00CD738F" w:rsidP="00176FAF">
      <w:pPr>
        <w:spacing w:before="120" w:after="12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sdt>
        <w:sdtPr>
          <w:rPr>
            <w:rFonts w:asciiTheme="majorBidi" w:hAnsiTheme="majorBidi" w:cstheme="majorBidi"/>
            <w:color w:val="000000" w:themeColor="text1"/>
          </w:rPr>
          <w:id w:val="7267750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rFonts w:asciiTheme="majorBidi" w:hAnsiTheme="majorBidi" w:cstheme="majorBidi"/>
                <w:color w:val="000000" w:themeColor="text1"/>
              </w:rPr>
              <w:id w:val="-1906451170"/>
              <w:docPartObj>
                <w:docPartGallery w:val="Cover Pages"/>
                <w:docPartUnique/>
              </w:docPartObj>
            </w:sdtPr>
            <w:sdtEndPr/>
            <w:sdtContent>
              <w:r w:rsidR="007A5B01" w:rsidRPr="00E12A83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85888" behindDoc="0" locked="0" layoutInCell="1" allowOverlap="1">
                        <wp:simplePos x="0" y="0"/>
                        <wp:positionH relativeFrom="column">
                          <wp:posOffset>925195</wp:posOffset>
                        </wp:positionH>
                        <wp:positionV relativeFrom="paragraph">
                          <wp:posOffset>680720</wp:posOffset>
                        </wp:positionV>
                        <wp:extent cx="2552700" cy="838200"/>
                        <wp:effectExtent l="9525" t="9525" r="9525" b="9525"/>
                        <wp:wrapNone/>
                        <wp:docPr id="20" name="Text Box 1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52700" cy="838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73629" w:rsidRDefault="00573629" w:rsidP="006B5330">
                                    <w:pPr>
                                      <w:pStyle w:val="Default"/>
                                      <w:jc w:val="center"/>
                                    </w:pPr>
                                  </w:p>
                                  <w:p w:rsidR="00573629" w:rsidRDefault="00573629" w:rsidP="006B5330">
                                    <w:pPr>
                                      <w:pStyle w:val="Default"/>
                                      <w:jc w:val="center"/>
                                      <w:rPr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T.C.</w:t>
                                    </w:r>
                                  </w:p>
                                  <w:p w:rsidR="00573629" w:rsidRDefault="00573629" w:rsidP="006B5330">
                                    <w:pPr>
                                      <w:pStyle w:val="Default"/>
                                      <w:jc w:val="center"/>
                                      <w:rPr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3"/>
                                        <w:szCs w:val="23"/>
                                      </w:rPr>
                                      <w:t>SELÇUK ÜNİVERSİTESİ</w:t>
                                    </w:r>
                                  </w:p>
                                  <w:p w:rsidR="00573629" w:rsidRPr="004D4D10" w:rsidRDefault="00573629" w:rsidP="006B5330">
                                    <w:pPr>
                                      <w:jc w:val="center"/>
                                      <w:rPr>
                                        <w:lang w:val="tr-TR"/>
                                      </w:rPr>
                                    </w:pPr>
                                    <w:r w:rsidRPr="004D4D10">
                                      <w:rPr>
                                        <w:b/>
                                        <w:bCs/>
                                        <w:sz w:val="23"/>
                                        <w:szCs w:val="23"/>
                                        <w:lang w:val="tr-TR"/>
                                      </w:rPr>
                                      <w:t>FEN BİLİMLERİ ENSTİTÜSÜ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0" o:spid="_x0000_s1026" type="#_x0000_t202" style="position:absolute;left:0;text-align:left;margin-left:72.85pt;margin-top:53.6pt;width:201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">
                        <v:textbox>
                          <w:txbxContent>
                            <w:p w:rsidR="00573629" w:rsidRDefault="00573629" w:rsidP="006B5330">
                              <w:pPr>
                                <w:pStyle w:val="Default"/>
                                <w:jc w:val="center"/>
                              </w:pPr>
                            </w:p>
                            <w:p w:rsidR="00573629" w:rsidRDefault="00573629" w:rsidP="006B5330">
                              <w:pPr>
                                <w:pStyle w:val="Default"/>
                                <w:jc w:val="center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  <w:t>T.C.</w:t>
                              </w:r>
                            </w:p>
                            <w:p w:rsidR="00573629" w:rsidRDefault="00573629" w:rsidP="006B5330">
                              <w:pPr>
                                <w:pStyle w:val="Default"/>
                                <w:jc w:val="center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  <w:t>SELÇUK ÜNİVERSİTESİ</w:t>
                              </w:r>
                            </w:p>
                            <w:p w:rsidR="00573629" w:rsidRPr="004D4D10" w:rsidRDefault="00573629" w:rsidP="006B5330">
                              <w:pPr>
                                <w:jc w:val="center"/>
                                <w:rPr>
                                  <w:lang w:val="tr-TR"/>
                                </w:rPr>
                              </w:pPr>
                              <w:r w:rsidRPr="004D4D10">
                                <w:rPr>
                                  <w:b/>
                                  <w:bCs/>
                                  <w:sz w:val="23"/>
                                  <w:szCs w:val="23"/>
                                  <w:lang w:val="tr-TR"/>
                                </w:rPr>
                                <w:t>FEN BİLİMLERİ ENSTİTÜSÜ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6B5330" w:rsidRPr="00E12A83">
                <w:rPr>
                  <w:rFonts w:asciiTheme="majorBidi" w:hAnsiTheme="majorBidi" w:cstheme="majorBidi"/>
                  <w:i/>
                  <w:iCs/>
                  <w:noProof/>
                  <w:color w:val="000000" w:themeColor="text1"/>
                  <w:sz w:val="28"/>
                  <w:szCs w:val="28"/>
                </w:rPr>
                <w:drawing>
                  <wp:anchor distT="0" distB="0" distL="114300" distR="114300" simplePos="0" relativeHeight="251662848" behindDoc="0" locked="0" layoutInCell="1" allowOverlap="1" wp14:anchorId="474A735E" wp14:editId="0E38BB69">
                    <wp:simplePos x="0" y="0"/>
                    <wp:positionH relativeFrom="column">
                      <wp:posOffset>2611120</wp:posOffset>
                    </wp:positionH>
                    <wp:positionV relativeFrom="paragraph">
                      <wp:posOffset>-412750</wp:posOffset>
                    </wp:positionV>
                    <wp:extent cx="2124075" cy="770057"/>
                    <wp:effectExtent l="0" t="0" r="0" b="0"/>
                    <wp:wrapNone/>
                    <wp:docPr id="3" name="Resim 3" descr="C:\Users\Abubaker\AppData\Local\Microsoft\Windows\INetCache\Content.Word\Selcuk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C:\Users\Abubaker\AppData\Local\Microsoft\Windows\INetCache\Content.Word\Selcuk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24075" cy="7700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7A5B01" w:rsidRPr="00E12A83">
                <w:rPr>
                  <w:rFonts w:asciiTheme="majorBidi" w:hAnsiTheme="majorBidi" w:cstheme="majorBidi"/>
                  <w:smallCaps/>
                  <w:noProof/>
                  <w:color w:val="000000" w:themeColor="text1"/>
                  <w:spacing w:val="10"/>
                  <w:sz w:val="48"/>
                  <w:szCs w:val="48"/>
                </w:rPr>
                <mc:AlternateContent>
                  <mc:Choice Requires="wps">
                    <w:drawing>
                      <wp:anchor distT="0" distB="0" distL="114300" distR="114300" simplePos="0" relativeHeight="251683840" behindDoc="0" locked="0" layoutInCell="0" allowOverlap="1">
                        <wp:simplePos x="0" y="0"/>
                        <wp:positionH relativeFrom="margin">
                          <wp:align>left</wp:align>
                        </wp:positionH>
                        <wp:positionV relativeFrom="page">
                          <wp:align>center</wp:align>
                        </wp:positionV>
                        <wp:extent cx="4536440" cy="5346700"/>
                        <wp:effectExtent l="0" t="0" r="0" b="635"/>
                        <wp:wrapNone/>
                        <wp:docPr id="19" name="Rectangle 9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536440" cy="534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3629" w:rsidRPr="006B5330" w:rsidRDefault="00176FAF" w:rsidP="0008221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48"/>
                                        <w:szCs w:val="4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smallCaps/>
                                          <w:color w:val="244583" w:themeColor="accent2" w:themeShade="80"/>
                                          <w:spacing w:val="20"/>
                                          <w:sz w:val="48"/>
                                          <w:szCs w:val="48"/>
                                        </w:rPr>
                                        <w:alias w:val="Başlık"/>
                                        <w:id w:val="389623057"/>
                                        <w:placeholder>
                                          <w:docPart w:val="3D84D54FA9534A9C95B6FEAD9BCC11AB"/>
                                        </w:placeholder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Content>
                                        <w:proofErr w:type="spellStart"/>
                                        <w:r w:rsidRPr="00176FAF">
                                          <w:rPr>
                                            <w:rFonts w:asciiTheme="majorHAnsi" w:eastAsiaTheme="majorEastAsia" w:hAnsiTheme="majorHAnsi" w:cstheme="majorBidi"/>
                                            <w:smallCaps/>
                                            <w:color w:val="244583" w:themeColor="accent2" w:themeShade="80"/>
                                            <w:spacing w:val="20"/>
                                            <w:sz w:val="48"/>
                                            <w:szCs w:val="48"/>
                                          </w:rPr>
                                          <w:t>Uygulama</w:t>
                                        </w:r>
                                        <w:proofErr w:type="spellEnd"/>
                                        <w:r w:rsidRPr="00176FAF">
                                          <w:rPr>
                                            <w:rFonts w:asciiTheme="majorHAnsi" w:eastAsiaTheme="majorEastAsia" w:hAnsiTheme="majorHAnsi" w:cstheme="majorBidi"/>
                                            <w:smallCaps/>
                                            <w:color w:val="244583" w:themeColor="accent2" w:themeShade="80"/>
                                            <w:spacing w:val="20"/>
                                            <w:sz w:val="48"/>
                                            <w:szCs w:val="4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76FAF">
                                          <w:rPr>
                                            <w:rFonts w:asciiTheme="majorHAnsi" w:eastAsiaTheme="majorEastAsia" w:hAnsiTheme="majorHAnsi" w:cstheme="majorBidi"/>
                                            <w:smallCaps/>
                                            <w:color w:val="244583" w:themeColor="accent2" w:themeShade="80"/>
                                            <w:spacing w:val="20"/>
                                            <w:sz w:val="48"/>
                                            <w:szCs w:val="48"/>
                                          </w:rPr>
                                          <w:t>Ödevi</w:t>
                                        </w:r>
                                        <w:proofErr w:type="spellEnd"/>
                                      </w:sdtContent>
                                    </w:sdt>
                                  </w:p>
                                  <w:p w:rsidR="00573629" w:rsidRDefault="00573629" w:rsidP="006B5330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176FAF" w:rsidRDefault="00176FAF" w:rsidP="006B5330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573629" w:rsidRDefault="00573629" w:rsidP="006B5330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6B5330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Bilgisayar</w:t>
                                    </w:r>
                                    <w:proofErr w:type="spellEnd"/>
                                    <w:r w:rsidRPr="006B5330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 w:rsidRPr="006B5330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ühendisliği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Bölümü</w:t>
                                    </w:r>
                                    <w:proofErr w:type="spellEnd"/>
                                  </w:p>
                                  <w:p w:rsidR="00573629" w:rsidRPr="001C001C" w:rsidRDefault="00573629" w:rsidP="001C001C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1C001C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Computer Engineering Department</w:t>
                                    </w:r>
                                  </w:p>
                                  <w:p w:rsidR="00176FAF" w:rsidRDefault="00176FAF" w:rsidP="001C001C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176FAF" w:rsidRDefault="00176FAF" w:rsidP="001C001C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573629" w:rsidRDefault="00176FAF" w:rsidP="001C001C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Veri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Ön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İşleme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Teknikleri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Dersi</w:t>
                                    </w:r>
                                    <w:proofErr w:type="spellEnd"/>
                                  </w:p>
                                  <w:p w:rsidR="00573629" w:rsidRDefault="00176FAF" w:rsidP="001C001C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  <w:t>Data Preprocessing Techniques</w:t>
                                    </w:r>
                                    <w:r w:rsidR="00573629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  <w:t xml:space="preserve"> CLASS</w:t>
                                    </w:r>
                                  </w:p>
                                  <w:p w:rsidR="00176FAF" w:rsidRDefault="00176FAF" w:rsidP="00176FAF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</w:pPr>
                                  </w:p>
                                  <w:p w:rsidR="00600FB2" w:rsidRDefault="00600FB2" w:rsidP="00176FAF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tr-TR" w:bidi="ar-SY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  <w:t>100</w:t>
                                    </w:r>
                                    <w:proofErr w:type="gram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  <w:t xml:space="preserve">% </w:t>
                                    </w: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rtl/>
                                        <w:lang w:bidi="ar-SY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tr-TR" w:bidi="ar-SY"/>
                                      </w:rPr>
                                      <w:t>new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tr-TR" w:bidi="ar-SY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tr-TR" w:bidi="ar-SY"/>
                                      </w:rPr>
                                      <w:t>algorithms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tr-TR" w:bidi="ar-SY"/>
                                      </w:rPr>
                                      <w:t xml:space="preserve"> </w:t>
                                    </w:r>
                                  </w:p>
                                  <w:p w:rsidR="00176FAF" w:rsidRPr="00600FB2" w:rsidRDefault="00600FB2" w:rsidP="00176FAF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tr-TR" w:bidi="ar-SY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tr-TR" w:bidi="ar-SY"/>
                                      </w:rPr>
                                      <w:t>100% yeni algoritmalar</w:t>
                                    </w:r>
                                  </w:p>
                                  <w:p w:rsidR="00600FB2" w:rsidRDefault="00600FB2" w:rsidP="00176FAF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</w:pPr>
                                  </w:p>
                                  <w:p w:rsidR="00573629" w:rsidRDefault="00176FAF" w:rsidP="00176FAF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</w:pPr>
                                    <w:r w:rsidRPr="00176FAF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  <w:t>26.5.2017</w:t>
                                    </w:r>
                                  </w:p>
                                  <w:p w:rsidR="00600FB2" w:rsidRPr="001C001C" w:rsidRDefault="00600FB2" w:rsidP="00176FAF">
                                    <w:pP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bidi="ar-SY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60000</wp14:pctWidth>
                        </wp14:sizeRelH>
                        <wp14:sizeRelV relativeFrom="page">
                          <wp14:pctHeight>50000</wp14:pctHeight>
                        </wp14:sizeRelV>
                      </wp:anchor>
                    </w:drawing>
                  </mc:Choice>
                  <mc:Fallback>
                    <w:pict>
                      <v:rect id="Rectangle 99" o:spid="_x0000_s1027" style="position:absolute;left:0;text-align:left;margin-left:0;margin-top:0;width:357.2pt;height:421pt;z-index:251683840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" o:allowincell="f" filled="f" stroked="f">
                        <v:textbox>
                          <w:txbxContent>
                            <w:p w:rsidR="00573629" w:rsidRPr="006B5330" w:rsidRDefault="00176FAF" w:rsidP="0008221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48"/>
                                  <w:szCs w:val="48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48"/>
                                    <w:szCs w:val="48"/>
                                  </w:rPr>
                                  <w:alias w:val="Başlık"/>
                                  <w:id w:val="389623057"/>
                                  <w:placeholder>
                                    <w:docPart w:val="3D84D54FA9534A9C95B6FEAD9BCC11AB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roofErr w:type="spellStart"/>
                                  <w:r w:rsidRPr="00176FAF"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48"/>
                                      <w:szCs w:val="48"/>
                                    </w:rPr>
                                    <w:t>Uygulama</w:t>
                                  </w:r>
                                  <w:proofErr w:type="spellEnd"/>
                                  <w:r w:rsidRPr="00176FAF"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76FAF"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48"/>
                                      <w:szCs w:val="48"/>
                                    </w:rPr>
                                    <w:t>Ödevi</w:t>
                                  </w:r>
                                  <w:proofErr w:type="spellEnd"/>
                                </w:sdtContent>
                              </w:sdt>
                            </w:p>
                            <w:p w:rsidR="00573629" w:rsidRDefault="00573629" w:rsidP="006B5330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</w:pPr>
                            </w:p>
                            <w:p w:rsidR="00176FAF" w:rsidRDefault="00176FAF" w:rsidP="006B5330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</w:pPr>
                            </w:p>
                            <w:p w:rsidR="00573629" w:rsidRDefault="00573629" w:rsidP="006B5330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B5330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Bilgisayar</w:t>
                              </w:r>
                              <w:proofErr w:type="spellEnd"/>
                              <w:r w:rsidRPr="006B5330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M</w:t>
                              </w:r>
                              <w:r w:rsidRPr="006B5330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ühendisliği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Bölümü</w:t>
                              </w:r>
                              <w:proofErr w:type="spellEnd"/>
                            </w:p>
                            <w:p w:rsidR="00573629" w:rsidRPr="001C001C" w:rsidRDefault="00573629" w:rsidP="001C001C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</w:pPr>
                              <w:r w:rsidRPr="001C001C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Computer Engineering Department</w:t>
                              </w:r>
                            </w:p>
                            <w:p w:rsidR="00176FAF" w:rsidRDefault="00176FAF" w:rsidP="001C001C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</w:pPr>
                            </w:p>
                            <w:p w:rsidR="00176FAF" w:rsidRDefault="00176FAF" w:rsidP="001C001C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</w:pPr>
                            </w:p>
                            <w:p w:rsidR="00573629" w:rsidRDefault="00176FAF" w:rsidP="001C001C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Veri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Ön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İşleme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Teknikleri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Dersi</w:t>
                              </w:r>
                              <w:proofErr w:type="spellEnd"/>
                            </w:p>
                            <w:p w:rsidR="00573629" w:rsidRDefault="00176FAF" w:rsidP="001C001C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  <w:t>Data Preprocessing Techniques</w:t>
                              </w:r>
                              <w:r w:rsidR="00573629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  <w:t xml:space="preserve"> CLASS</w:t>
                              </w:r>
                            </w:p>
                            <w:p w:rsidR="00176FAF" w:rsidRDefault="00176FAF" w:rsidP="00176FAF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</w:pPr>
                            </w:p>
                            <w:p w:rsidR="00600FB2" w:rsidRDefault="00600FB2" w:rsidP="00176FAF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tr-TR" w:bidi="ar-SY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  <w:t>100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  <w:t xml:space="preserve">% </w:t>
                              </w:r>
                              <w:r>
                                <w:rPr>
                                  <w:rFonts w:hint="cs"/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tr-TR" w:bidi="ar-SY"/>
                                </w:rPr>
                                <w:t>new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tr-TR" w:bidi="ar-SY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tr-TR" w:bidi="ar-SY"/>
                                </w:rPr>
                                <w:t>algorithms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tr-TR" w:bidi="ar-SY"/>
                                </w:rPr>
                                <w:t xml:space="preserve"> </w:t>
                              </w:r>
                            </w:p>
                            <w:p w:rsidR="00176FAF" w:rsidRPr="00600FB2" w:rsidRDefault="00600FB2" w:rsidP="00176FAF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tr-TR" w:bidi="ar-SY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tr-TR" w:bidi="ar-SY"/>
                                </w:rPr>
                                <w:t>100% yeni algoritmalar</w:t>
                              </w:r>
                            </w:p>
                            <w:p w:rsidR="00600FB2" w:rsidRDefault="00600FB2" w:rsidP="00176FAF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</w:pPr>
                            </w:p>
                            <w:p w:rsidR="00573629" w:rsidRDefault="00176FAF" w:rsidP="00176FAF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176FAF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  <w:t>26.5.2017</w:t>
                              </w:r>
                            </w:p>
                            <w:p w:rsidR="00600FB2" w:rsidRPr="001C001C" w:rsidRDefault="00600FB2" w:rsidP="00176FAF">
                              <w:p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bidi="ar-SY"/>
                                </w:rPr>
                              </w:pPr>
                            </w:p>
                          </w:txbxContent>
                        </v:textbox>
                        <w10:wrap anchorx="margin" anchory="page"/>
                      </v:rect>
                    </w:pict>
                  </mc:Fallback>
                </mc:AlternateContent>
              </w:r>
              <w:r w:rsidR="007A5B01" w:rsidRPr="00E12A83">
                <w:rPr>
                  <w:rFonts w:asciiTheme="majorBidi" w:hAnsiTheme="majorBidi" w:cstheme="majorBidi"/>
                  <w:smallCaps/>
                  <w:noProof/>
                  <w:color w:val="000000" w:themeColor="text1"/>
                  <w:spacing w:val="10"/>
                  <w:sz w:val="32"/>
                  <w:szCs w:val="32"/>
                </w:rPr>
                <mc:AlternateContent>
                  <mc:Choice Requires="wpg">
                    <w:drawing>
                      <wp:anchor distT="0" distB="0" distL="114300" distR="114300" simplePos="0" relativeHeight="251682816" behindDoc="0" locked="0" layoutInCell="0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75000</wp14:pctPosHOffset>
                            </wp:positionH>
                          </mc:Choice>
                          <mc:Fallback>
                            <wp:positionH relativeFrom="page">
                              <wp:posOffset>5670550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1766570" cy="10232390"/>
                        <wp:effectExtent l="19685" t="28575" r="23495" b="35560"/>
                        <wp:wrapNone/>
                        <wp:docPr id="8" name="Group 8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66570" cy="10232390"/>
                                  <a:chOff x="8731" y="45"/>
                                  <a:chExt cx="2782" cy="16114"/>
                                </a:xfrm>
                              </wpg:grpSpPr>
                              <wpg:grpSp>
                                <wpg:cNvPr id="9" name="Group 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03" y="45"/>
                                    <a:ext cx="2310" cy="16114"/>
                                    <a:chOff x="6022" y="8835"/>
                                    <a:chExt cx="2310" cy="16114"/>
                                  </a:xfrm>
                                </wpg:grpSpPr>
                                <wps:wsp>
                                  <wps:cNvPr id="10" name="Rectangle 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676" y="8835"/>
                                      <a:ext cx="1512" cy="16114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chemeClr val="accent1">
                                            <a:lumMod val="60000"/>
                                            <a:lumOff val="4000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BFB675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AutoShape 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359" y="8835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332" y="8835"/>
                                      <a:ext cx="0" cy="1611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9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587" y="8835"/>
                                      <a:ext cx="0" cy="16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022" y="8835"/>
                                      <a:ext cx="0" cy="1610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" name="Oval 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31" y="12549"/>
                                    <a:ext cx="1737" cy="16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ln w="38100" cmpd="dbl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931" y="14606"/>
                                    <a:ext cx="864" cy="864"/>
                                    <a:chOff x="10653" y="14697"/>
                                    <a:chExt cx="864" cy="864"/>
                                  </a:xfrm>
                                </wpg:grpSpPr>
                                <wps:wsp>
                                  <wps:cNvPr id="17" name="Oval 97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10860" y="14898"/>
                                      <a:ext cx="297" cy="3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 w="38100" cmpd="dbl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45791" dir="3378596" algn="ctr" rotWithShape="0">
                                              <a:srgbClr val="1F2F3F">
                                                <a:alpha val="50000"/>
                                              </a:srgbClr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653" y="14697"/>
                                      <a:ext cx="864" cy="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0550C833" id="Group 88" o:spid="_x0000_s1026" style="position:absolute;margin-left:0;margin-top:0;width:139.1pt;height:805.7pt;z-index:251682816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" o:allowincell="f">
                        <v:group id="Group 89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90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" fillcolor="#feb686 [1940]" stroked="f" strokecolor="#bfb675">
                            <v:fill color2="#fe8637 [3204]" rotate="t" angle="90" focus="100%" type="gradient"/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91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" strokecolor="#feceae [1300]" strokeweight="1pt"/>
                          <v:shape id="AutoShape 92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" strokecolor="#fe8637 [3204]" strokeweight="2.25pt"/>
                          <v:shape id="AutoShape 93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" strokecolor="#feceae [1300]" strokeweight="4.5pt"/>
                          <v:shape id="AutoShape 94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" strokecolor="#fee6d6 [660]" strokeweight="2.25pt"/>
                        </v:group>
                        <v:oval id="Oval 95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" fillcolor="#fe8637 [3204]" strokecolor="#fe8637 [3204]" strokeweight="3pt">
                          <v:stroke linestyle="thinThin"/>
                        </v:oval>
                        <v:group id="Group 96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oval id="Oval 97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" fillcolor="#fe8637 [3204]" strokecolor="#fe8637 [3204]" strokeweight="3pt">
                            <v:stroke linestyle="thinThin"/>
                            <v:shadow color="#1f2f3f" opacity=".5" offset=",3pt"/>
                          </v:oval>
                          <v:rect id="Rectangle 98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          </v:group>
                        <w10:wrap anchorx="page" anchory="page"/>
                      </v:group>
                    </w:pict>
                  </mc:Fallback>
                </mc:AlternateContent>
              </w:r>
              <w:r w:rsidR="007A5B01" w:rsidRPr="00E12A83">
                <w:rPr>
                  <w:rFonts w:asciiTheme="majorBidi" w:hAnsiTheme="majorBidi" w:cstheme="majorBidi"/>
                  <w:smallCaps/>
                  <w:noProof/>
                  <w:color w:val="000000" w:themeColor="text1"/>
                  <w:spacing w:val="10"/>
                  <w:sz w:val="32"/>
                  <w:szCs w:val="32"/>
                </w:rPr>
                <mc:AlternateContent>
                  <mc:Choice Requires="wps">
                    <w:drawing>
                      <wp:anchor distT="0" distB="0" distL="114300" distR="114300" simplePos="0" relativeHeight="251681792" behindDoc="0" locked="0" layoutInCell="1" allowOverlap="1">
                        <wp:simplePos x="0" y="0"/>
                        <mc:AlternateContent>
                          <mc:Choice Requires="wp14">
                            <wp:positionH relativeFrom="margin">
                              <wp14:pctPosHOffset>52000</wp14:pctPosHOffset>
                            </wp:positionH>
                          </mc:Choice>
                          <mc:Fallback>
                            <wp:positionH relativeFrom="page">
                              <wp:posOffset>3884295</wp:posOffset>
                            </wp:positionH>
                          </mc:Fallback>
                        </mc:AlternateContent>
                        <wp:positionV relativeFrom="bottomMargin">
                          <wp:posOffset>6886575</wp:posOffset>
                        </wp:positionV>
                        <wp:extent cx="2364740" cy="2327910"/>
                        <wp:effectExtent l="33020" t="28575" r="31115" b="34290"/>
                        <wp:wrapNone/>
                        <wp:docPr id="7" name="Oval 8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364740" cy="23279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E8637"/>
                                </a:solidFill>
                                <a:ln w="57150" cmpd="thinThick">
                                  <a:solidFill>
                                    <a:srgbClr val="FE8637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oval w14:anchorId="4C1BCACE" id="Oval 87" o:spid="_x0000_s1026" style="position:absolute;margin-left:0;margin-top:542.25pt;width:186.2pt;height:183.3pt;flip:x;z-index:2516817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PCW+sPWAgAAugUAAA4AAAAAAAAAAAAAAAAALgIAAGRy&#10;cy9lMm9Eb2MueG1sUEsBAi0AFAAGAAgAAAAhALNUZhTgAAAACgEAAA8AAAAAAAAAAAAAAAAAMAUA&#10;AGRycy9kb3ducmV2LnhtbFBLBQYAAAAABAAEAPMAAAA9BgAAAAA=&#10;" fillcolor="#fe8637" strokecolor="#fe8637" strokeweight="4.5pt">
                        <v:stroke linestyle="thinThick"/>
                        <v:shadow color="#1f2f3f" opacity=".5" offset=",3pt"/>
                        <w10:wrap anchorx="margin" anchory="margin"/>
                      </v:oval>
                    </w:pict>
                  </mc:Fallback>
                </mc:AlternateContent>
              </w:r>
              <w:r w:rsidR="007A5B01" w:rsidRPr="00E12A83">
                <w:rPr>
                  <w:rFonts w:asciiTheme="majorBidi" w:hAnsiTheme="majorBidi" w:cstheme="majorBidi"/>
                  <w:smallCaps/>
                  <w:noProof/>
                  <w:color w:val="000000" w:themeColor="text1"/>
                  <w:spacing w:val="10"/>
                  <w:sz w:val="32"/>
                  <w:szCs w:val="32"/>
                </w:rPr>
                <mc:AlternateContent>
                  <mc:Choice Requires="wps">
                    <w:drawing>
                      <wp:anchor distT="0" distB="0" distL="114300" distR="114300" simplePos="0" relativeHeight="251680768" behindDoc="0" locked="0" layoutInCell="0" allowOverlap="1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4536440" cy="815975"/>
                        <wp:effectExtent l="0" t="3810" r="0" b="0"/>
                        <wp:wrapNone/>
                        <wp:docPr id="6" name="Rectangle 8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536440" cy="815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3629" w:rsidRDefault="00176FAF" w:rsidP="006B5330">
                                    <w:pPr>
                                      <w:spacing w:after="100"/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E65B01" w:themeColor="accent1" w:themeShade="BF"/>
                                          <w:sz w:val="24"/>
                                          <w:szCs w:val="24"/>
                                        </w:rPr>
                                        <w:alias w:val="Yazar"/>
                                        <w:id w:val="625823952"/>
                                        <w:text/>
                                      </w:sdtPr>
                                      <w:sdtContent>
                                        <w:proofErr w:type="spellStart"/>
                                        <w:r w:rsidRPr="00176FAF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t>Hazırlayan</w:t>
                                        </w:r>
                                        <w:proofErr w:type="spellEnd"/>
                                        <w:r w:rsidRPr="00176FAF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t>: M. Abobakr Almostafa</w:t>
                                        </w:r>
                                        <w:r w:rsidRPr="00176FAF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br/>
                                        </w:r>
                                        <w:proofErr w:type="spellStart"/>
                                        <w:r w:rsidRPr="00176FAF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t>Okutman</w:t>
                                        </w:r>
                                        <w:proofErr w:type="spellEnd"/>
                                        <w:r w:rsidRPr="00176FAF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t xml:space="preserve">: Doç.Dr. </w:t>
                                        </w:r>
                                        <w:proofErr w:type="spellStart"/>
                                        <w:r w:rsidRPr="00176FAF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t>Halife</w:t>
                                        </w:r>
                                        <w:proofErr w:type="spellEnd"/>
                                        <w:r w:rsidRPr="00176FAF">
                                          <w:rPr>
                                            <w:color w:val="E65B01" w:themeColor="accent1" w:themeShade="BF"/>
                                            <w:sz w:val="24"/>
                                            <w:szCs w:val="24"/>
                                          </w:rPr>
                                          <w:t xml:space="preserve"> KODAZ</w:t>
                                        </w:r>
                                      </w:sdtContent>
                                    </w:sdt>
                                  </w:p>
                                  <w:p w:rsidR="00573629" w:rsidRPr="006B5330" w:rsidRDefault="00573629" w:rsidP="006B5330">
                                    <w:pPr>
                                      <w:spacing w:after="100"/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6B533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2016-2017 </w:t>
                                    </w:r>
                                    <w:proofErr w:type="spellStart"/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Bahar</w:t>
                                    </w:r>
                                    <w:proofErr w:type="spellEnd"/>
                                    <w:r w:rsidRPr="006B533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B5330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donemi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60000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86" o:spid="_x0000_s1028" style="position:absolute;left:0;text-align:left;margin-left:0;margin-top:0;width:357.2pt;height:64.25pt;z-index:251680768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" o:allowincell="f" stroked="f">
                        <v:textbox>
                          <w:txbxContent>
                            <w:p w:rsidR="00573629" w:rsidRDefault="00176FAF" w:rsidP="006B5330">
                              <w:pPr>
                                <w:spacing w:after="100"/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alias w:val="Yazar"/>
                                  <w:id w:val="625823952"/>
                                  <w:text/>
                                </w:sdtPr>
                                <w:sdtContent>
                                  <w:proofErr w:type="spellStart"/>
                                  <w:r w:rsidRPr="00176FAF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t>Hazırlayan</w:t>
                                  </w:r>
                                  <w:proofErr w:type="spellEnd"/>
                                  <w:r w:rsidRPr="00176FAF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t>: M. Abobakr Almostafa</w:t>
                                  </w:r>
                                  <w:r w:rsidRPr="00176FAF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proofErr w:type="spellStart"/>
                                  <w:r w:rsidRPr="00176FAF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t>Okutman</w:t>
                                  </w:r>
                                  <w:proofErr w:type="spellEnd"/>
                                  <w:r w:rsidRPr="00176FAF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t xml:space="preserve">: Doç.Dr. </w:t>
                                  </w:r>
                                  <w:proofErr w:type="spellStart"/>
                                  <w:r w:rsidRPr="00176FAF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t>Halife</w:t>
                                  </w:r>
                                  <w:proofErr w:type="spellEnd"/>
                                  <w:r w:rsidRPr="00176FAF"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t xml:space="preserve"> KODAZ</w:t>
                                  </w:r>
                                </w:sdtContent>
                              </w:sdt>
                            </w:p>
                            <w:p w:rsidR="00573629" w:rsidRPr="006B5330" w:rsidRDefault="00573629" w:rsidP="006B5330">
                              <w:pPr>
                                <w:spacing w:after="100"/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6B533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2016-2017 </w:t>
                              </w:r>
                              <w:proofErr w:type="spellStart"/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Bahar</w:t>
                              </w:r>
                              <w:proofErr w:type="spellEnd"/>
                              <w:r w:rsidRPr="006B533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B5330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donemi</w:t>
                              </w:r>
                              <w:proofErr w:type="spellEnd"/>
                            </w:p>
                          </w:txbxContent>
                        </v:textbox>
                        <w10:wrap anchorx="margin" anchory="margin"/>
                      </v:rect>
                    </w:pict>
                  </mc:Fallback>
                </mc:AlternateContent>
              </w:r>
              <w:r w:rsidR="006B5330" w:rsidRPr="00E12A83">
                <w:rPr>
                  <w:rFonts w:asciiTheme="majorBidi" w:hAnsiTheme="majorBidi" w:cstheme="majorBidi"/>
                  <w:color w:val="000000" w:themeColor="text1"/>
                </w:rPr>
                <w:br w:type="page"/>
              </w:r>
            </w:sdtContent>
          </w:sdt>
        </w:sdtContent>
      </w:sdt>
      <w:r w:rsidR="00176FAF" w:rsidRPr="00E12A83">
        <w:rPr>
          <w:rFonts w:asciiTheme="majorBidi" w:hAnsiTheme="majorBidi" w:cstheme="majorBidi"/>
          <w:b/>
          <w:color w:val="000000"/>
          <w:sz w:val="24"/>
          <w:szCs w:val="24"/>
        </w:rPr>
        <w:t>DoRequest1.m</w:t>
      </w:r>
    </w:p>
    <w:p w:rsidR="00176FAF" w:rsidRPr="00E12A83" w:rsidRDefault="00176FAF" w:rsidP="00176FA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4"/>
          <w:szCs w:val="24"/>
          <w:highlight w:val="yellow"/>
        </w:rPr>
      </w:pPr>
      <w:r w:rsidRPr="00E12A83">
        <w:rPr>
          <w:rFonts w:asciiTheme="majorBidi" w:eastAsiaTheme="minorHAnsi" w:hAnsiTheme="majorBidi" w:cstheme="majorBidi"/>
          <w:color w:val="000000"/>
          <w:highlight w:val="yellow"/>
        </w:rPr>
        <w:t xml:space="preserve">filename = </w:t>
      </w:r>
      <w:r w:rsidRPr="00E12A83">
        <w:rPr>
          <w:rFonts w:asciiTheme="majorBidi" w:eastAsiaTheme="minorHAnsi" w:hAnsiTheme="majorBidi" w:cstheme="majorBidi"/>
          <w:color w:val="A020F0"/>
          <w:highlight w:val="yellow"/>
        </w:rPr>
        <w:t>'bands.dat'</w:t>
      </w:r>
      <w:r w:rsidRPr="00E12A83">
        <w:rPr>
          <w:rFonts w:asciiTheme="majorBidi" w:eastAsiaTheme="minorHAnsi" w:hAnsiTheme="majorBidi" w:cstheme="majorBidi"/>
          <w:color w:val="000000"/>
          <w:highlight w:val="yellow"/>
        </w:rPr>
        <w:t>;</w:t>
      </w:r>
    </w:p>
    <w:p w:rsidR="00176FAF" w:rsidRPr="00E12A83" w:rsidRDefault="00176FAF" w:rsidP="00176FA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auto"/>
          <w:sz w:val="24"/>
          <w:szCs w:val="24"/>
        </w:rPr>
      </w:pPr>
      <w:r w:rsidRPr="00E12A83">
        <w:rPr>
          <w:rFonts w:asciiTheme="majorBidi" w:eastAsiaTheme="minorHAnsi" w:hAnsiTheme="majorBidi" w:cstheme="majorBidi"/>
          <w:color w:val="000000"/>
          <w:highlight w:val="yellow"/>
        </w:rPr>
        <w:t xml:space="preserve">T = </w:t>
      </w:r>
      <w:proofErr w:type="spellStart"/>
      <w:r w:rsidRPr="00E12A83">
        <w:rPr>
          <w:rFonts w:asciiTheme="majorBidi" w:eastAsiaTheme="minorHAnsi" w:hAnsiTheme="majorBidi" w:cstheme="majorBidi"/>
          <w:color w:val="000000"/>
          <w:highlight w:val="yellow"/>
        </w:rPr>
        <w:t>readtable</w:t>
      </w:r>
      <w:proofErr w:type="spellEnd"/>
      <w:r w:rsidRPr="00E12A83">
        <w:rPr>
          <w:rFonts w:asciiTheme="majorBidi" w:eastAsiaTheme="minorHAnsi" w:hAnsiTheme="majorBidi" w:cstheme="majorBidi"/>
          <w:color w:val="000000"/>
          <w:highlight w:val="yellow"/>
        </w:rPr>
        <w:t>(filename);</w:t>
      </w:r>
    </w:p>
    <w:p w:rsidR="00176FAF" w:rsidRPr="00E12A83" w:rsidRDefault="00176FAF" w:rsidP="00176FA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color w:val="000000"/>
        </w:rPr>
      </w:pPr>
      <w:r w:rsidRPr="00E12A83">
        <w:rPr>
          <w:rFonts w:asciiTheme="majorBidi" w:eastAsiaTheme="minorHAnsi" w:hAnsiTheme="majorBidi" w:cstheme="majorBidi"/>
          <w:color w:val="000000"/>
        </w:rPr>
        <w:t xml:space="preserve"> </w:t>
      </w:r>
    </w:p>
    <w:p w:rsidR="00176FAF" w:rsidRPr="00176FAF" w:rsidRDefault="00176FAF" w:rsidP="00176FAF">
      <w:pPr>
        <w:shd w:val="clear" w:color="auto" w:fill="FFFFFF"/>
        <w:spacing w:before="75" w:after="75" w:line="270" w:lineRule="atLeast"/>
        <w:rPr>
          <w:rFonts w:asciiTheme="majorBidi" w:eastAsia="Times New Roman" w:hAnsiTheme="majorBidi" w:cstheme="majorBidi"/>
          <w:b/>
          <w:bCs/>
          <w:color w:val="404040"/>
        </w:rPr>
      </w:pPr>
      <w:hyperlink r:id="rId13" w:anchor="outputarg_T?browser=F1help" w:history="1">
        <w:r w:rsidRPr="00600FB2">
          <w:rPr>
            <w:rFonts w:asciiTheme="majorBidi" w:eastAsia="Times New Roman" w:hAnsiTheme="majorBidi" w:cstheme="majorBidi"/>
            <w:b/>
            <w:bCs/>
            <w:color w:val="004B87"/>
          </w:rPr>
          <w:t>T</w:t>
        </w:r>
      </w:hyperlink>
      <w:r w:rsidRPr="00600FB2">
        <w:rPr>
          <w:rFonts w:asciiTheme="majorBidi" w:eastAsia="Times New Roman" w:hAnsiTheme="majorBidi" w:cstheme="majorBidi"/>
          <w:b/>
          <w:bCs/>
          <w:color w:val="404040"/>
        </w:rPr>
        <w:t xml:space="preserve"> = 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readtable</w:t>
      </w:r>
      <w:proofErr w:type="spellEnd"/>
      <w:r w:rsidRPr="00600FB2">
        <w:rPr>
          <w:rFonts w:asciiTheme="majorBidi" w:eastAsia="Times New Roman" w:hAnsiTheme="majorBidi" w:cstheme="majorBidi"/>
          <w:b/>
          <w:bCs/>
          <w:color w:val="404040"/>
        </w:rPr>
        <w:t>(</w:t>
      </w:r>
      <w:hyperlink r:id="rId14" w:anchor="inputarg_filename?browser=F1help" w:history="1">
        <w:r w:rsidRPr="00600FB2">
          <w:rPr>
            <w:rFonts w:asciiTheme="majorBidi" w:eastAsia="Times New Roman" w:hAnsiTheme="majorBidi" w:cstheme="majorBidi"/>
            <w:b/>
            <w:bCs/>
            <w:color w:val="004B87"/>
          </w:rPr>
          <w:t>filename</w:t>
        </w:r>
      </w:hyperlink>
      <w:r w:rsidRPr="00600FB2">
        <w:rPr>
          <w:rFonts w:asciiTheme="majorBidi" w:eastAsia="Times New Roman" w:hAnsiTheme="majorBidi" w:cstheme="majorBidi"/>
          <w:b/>
          <w:bCs/>
          <w:color w:val="404040"/>
        </w:rPr>
        <w:t>) 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creates a table by reading column oriented data from a file.</w:t>
      </w:r>
    </w:p>
    <w:p w:rsidR="00176FAF" w:rsidRPr="00176FAF" w:rsidRDefault="00176FAF" w:rsidP="00176FAF">
      <w:pPr>
        <w:shd w:val="clear" w:color="auto" w:fill="FFFFFF"/>
        <w:spacing w:before="75" w:after="75" w:line="270" w:lineRule="atLeast"/>
        <w:rPr>
          <w:rFonts w:asciiTheme="majorBidi" w:eastAsia="Times New Roman" w:hAnsiTheme="majorBidi" w:cstheme="majorBidi"/>
          <w:b/>
          <w:bCs/>
          <w:color w:val="404040"/>
        </w:rPr>
      </w:pP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readtable</w:t>
      </w:r>
      <w:proofErr w:type="spellEnd"/>
      <w:r w:rsidRPr="00600FB2">
        <w:rPr>
          <w:rFonts w:asciiTheme="majorBidi" w:eastAsia="Times New Roman" w:hAnsiTheme="majorBidi" w:cstheme="majorBidi"/>
          <w:b/>
          <w:bCs/>
          <w:color w:val="404040"/>
        </w:rPr>
        <w:t> 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determines the file format from the file extension:</w:t>
      </w:r>
    </w:p>
    <w:p w:rsidR="00176FAF" w:rsidRPr="00176FAF" w:rsidRDefault="00176FAF" w:rsidP="00176FAF">
      <w:pPr>
        <w:numPr>
          <w:ilvl w:val="0"/>
          <w:numId w:val="20"/>
        </w:numPr>
        <w:shd w:val="clear" w:color="auto" w:fill="FFFFFF"/>
        <w:spacing w:before="75" w:after="75" w:line="270" w:lineRule="atLeast"/>
        <w:ind w:left="0"/>
        <w:rPr>
          <w:rFonts w:asciiTheme="majorBidi" w:eastAsia="Times New Roman" w:hAnsiTheme="majorBidi" w:cstheme="majorBidi"/>
          <w:b/>
          <w:bCs/>
          <w:color w:val="404040"/>
        </w:rPr>
      </w:pPr>
      <w:r w:rsidRPr="00600FB2">
        <w:rPr>
          <w:rFonts w:asciiTheme="majorBidi" w:eastAsia="Times New Roman" w:hAnsiTheme="majorBidi" w:cstheme="majorBidi"/>
          <w:b/>
          <w:bCs/>
          <w:color w:val="404040"/>
        </w:rPr>
        <w:t>.txt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,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dat</w:t>
      </w:r>
      <w:proofErr w:type="spellEnd"/>
      <w:r w:rsidRPr="00176FAF">
        <w:rPr>
          <w:rFonts w:asciiTheme="majorBidi" w:eastAsia="Times New Roman" w:hAnsiTheme="majorBidi" w:cstheme="majorBidi"/>
          <w:b/>
          <w:bCs/>
          <w:color w:val="404040"/>
        </w:rPr>
        <w:t>, or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.csv 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for delimited text files</w:t>
      </w:r>
    </w:p>
    <w:p w:rsidR="00176FAF" w:rsidRPr="00176FAF" w:rsidRDefault="00176FAF" w:rsidP="00176FAF">
      <w:pPr>
        <w:numPr>
          <w:ilvl w:val="0"/>
          <w:numId w:val="20"/>
        </w:numPr>
        <w:shd w:val="clear" w:color="auto" w:fill="FFFFFF"/>
        <w:spacing w:before="75" w:after="75" w:line="270" w:lineRule="atLeast"/>
        <w:ind w:left="0"/>
        <w:rPr>
          <w:rFonts w:asciiTheme="majorBidi" w:eastAsia="Times New Roman" w:hAnsiTheme="majorBidi" w:cstheme="majorBidi"/>
          <w:b/>
          <w:bCs/>
          <w:color w:val="404040"/>
        </w:rPr>
      </w:pPr>
      <w:r w:rsidRPr="00600FB2">
        <w:rPr>
          <w:rFonts w:asciiTheme="majorBidi" w:eastAsia="Times New Roman" w:hAnsiTheme="majorBidi" w:cstheme="majorBidi"/>
          <w:b/>
          <w:bCs/>
          <w:color w:val="404040"/>
        </w:rPr>
        <w:t>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xls</w:t>
      </w:r>
      <w:proofErr w:type="spellEnd"/>
      <w:r w:rsidRPr="00176FAF">
        <w:rPr>
          <w:rFonts w:asciiTheme="majorBidi" w:eastAsia="Times New Roman" w:hAnsiTheme="majorBidi" w:cstheme="majorBidi"/>
          <w:b/>
          <w:bCs/>
          <w:color w:val="404040"/>
        </w:rPr>
        <w:t>,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xlsb</w:t>
      </w:r>
      <w:proofErr w:type="spellEnd"/>
      <w:r w:rsidRPr="00176FAF">
        <w:rPr>
          <w:rFonts w:asciiTheme="majorBidi" w:eastAsia="Times New Roman" w:hAnsiTheme="majorBidi" w:cstheme="majorBidi"/>
          <w:b/>
          <w:bCs/>
          <w:color w:val="404040"/>
        </w:rPr>
        <w:t>,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xlsm</w:t>
      </w:r>
      <w:proofErr w:type="spellEnd"/>
      <w:r w:rsidRPr="00176FAF">
        <w:rPr>
          <w:rFonts w:asciiTheme="majorBidi" w:eastAsia="Times New Roman" w:hAnsiTheme="majorBidi" w:cstheme="majorBidi"/>
          <w:b/>
          <w:bCs/>
          <w:color w:val="404040"/>
        </w:rPr>
        <w:t>,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xlsx</w:t>
      </w:r>
      <w:proofErr w:type="spellEnd"/>
      <w:r w:rsidRPr="00176FAF">
        <w:rPr>
          <w:rFonts w:asciiTheme="majorBidi" w:eastAsia="Times New Roman" w:hAnsiTheme="majorBidi" w:cstheme="majorBidi"/>
          <w:b/>
          <w:bCs/>
          <w:color w:val="404040"/>
        </w:rPr>
        <w:t>,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xltm</w:t>
      </w:r>
      <w:proofErr w:type="spellEnd"/>
      <w:r w:rsidRPr="00176FAF">
        <w:rPr>
          <w:rFonts w:asciiTheme="majorBidi" w:eastAsia="Times New Roman" w:hAnsiTheme="majorBidi" w:cstheme="majorBidi"/>
          <w:b/>
          <w:bCs/>
          <w:color w:val="404040"/>
        </w:rPr>
        <w:t>,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xltx</w:t>
      </w:r>
      <w:proofErr w:type="spellEnd"/>
      <w:r w:rsidRPr="00176FAF">
        <w:rPr>
          <w:rFonts w:asciiTheme="majorBidi" w:eastAsia="Times New Roman" w:hAnsiTheme="majorBidi" w:cstheme="majorBidi"/>
          <w:b/>
          <w:bCs/>
          <w:color w:val="404040"/>
        </w:rPr>
        <w:t>, or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.</w:t>
      </w: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ods</w:t>
      </w:r>
      <w:proofErr w:type="spellEnd"/>
      <w:r w:rsidRPr="00600FB2">
        <w:rPr>
          <w:rFonts w:asciiTheme="majorBidi" w:eastAsia="Times New Roman" w:hAnsiTheme="majorBidi" w:cstheme="majorBidi"/>
          <w:b/>
          <w:bCs/>
          <w:color w:val="404040"/>
        </w:rPr>
        <w:t> 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for spreadsheet files</w:t>
      </w:r>
    </w:p>
    <w:p w:rsidR="00176FAF" w:rsidRPr="00176FAF" w:rsidRDefault="00176FAF" w:rsidP="00176FAF">
      <w:pPr>
        <w:shd w:val="clear" w:color="auto" w:fill="FFFFFF"/>
        <w:spacing w:before="75" w:after="75" w:line="270" w:lineRule="atLeast"/>
        <w:rPr>
          <w:rFonts w:asciiTheme="majorBidi" w:eastAsia="Times New Roman" w:hAnsiTheme="majorBidi" w:cstheme="majorBidi"/>
          <w:b/>
          <w:bCs/>
          <w:color w:val="404040"/>
        </w:rPr>
      </w:pPr>
      <w:proofErr w:type="spellStart"/>
      <w:r w:rsidRPr="00600FB2">
        <w:rPr>
          <w:rFonts w:asciiTheme="majorBidi" w:eastAsia="Times New Roman" w:hAnsiTheme="majorBidi" w:cstheme="majorBidi"/>
          <w:b/>
          <w:bCs/>
          <w:color w:val="404040"/>
        </w:rPr>
        <w:t>readtable</w:t>
      </w:r>
      <w:proofErr w:type="spellEnd"/>
      <w:r w:rsidRPr="00600FB2">
        <w:rPr>
          <w:rFonts w:asciiTheme="majorBidi" w:eastAsia="Times New Roman" w:hAnsiTheme="majorBidi" w:cstheme="majorBidi"/>
          <w:b/>
          <w:bCs/>
          <w:color w:val="404040"/>
        </w:rPr>
        <w:t> 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creates one variable in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T 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for each column in the file and reads variable names from the first row of the file. By default, the variables created are</w:t>
      </w:r>
      <w:r w:rsidRPr="00600FB2">
        <w:rPr>
          <w:rFonts w:asciiTheme="majorBidi" w:eastAsia="Times New Roman" w:hAnsiTheme="majorBidi" w:cstheme="majorBidi"/>
          <w:b/>
          <w:bCs/>
          <w:color w:val="404040"/>
        </w:rPr>
        <w:t> double </w:t>
      </w:r>
      <w:r w:rsidRPr="00176FAF">
        <w:rPr>
          <w:rFonts w:asciiTheme="majorBidi" w:eastAsia="Times New Roman" w:hAnsiTheme="majorBidi" w:cstheme="majorBidi"/>
          <w:b/>
          <w:bCs/>
          <w:color w:val="404040"/>
        </w:rPr>
        <w:t>when the entire column is numeric, or cell arrays of character vectors when any element in a column is not numeric.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E12A83">
        <w:rPr>
          <w:rFonts w:ascii="Courier New" w:eastAsiaTheme="minorHAnsi" w:hAnsi="Courier New" w:cs="Courier New"/>
          <w:color w:val="0000FF"/>
          <w:highlight w:val="yellow"/>
        </w:rPr>
        <w:t>for</w:t>
      </w:r>
      <w:r w:rsidRPr="00E12A83">
        <w:rPr>
          <w:rFonts w:ascii="Courier New" w:eastAsiaTheme="minorHAnsi" w:hAnsi="Courier New" w:cs="Courier New"/>
          <w:color w:val="000000"/>
          <w:highlight w:val="yellow"/>
        </w:rPr>
        <w:t xml:space="preserve"> </w:t>
      </w:r>
      <w:proofErr w:type="spellStart"/>
      <w:r w:rsidRPr="00E12A83">
        <w:rPr>
          <w:rFonts w:ascii="Courier New" w:eastAsiaTheme="minorHAnsi" w:hAnsi="Courier New" w:cs="Courier New"/>
          <w:color w:val="000000"/>
          <w:highlight w:val="yellow"/>
        </w:rPr>
        <w:t>i</w:t>
      </w:r>
      <w:proofErr w:type="spellEnd"/>
      <w:r w:rsidRPr="00E12A83">
        <w:rPr>
          <w:rFonts w:ascii="Courier New" w:eastAsiaTheme="minorHAnsi" w:hAnsi="Courier New" w:cs="Courier New"/>
          <w:color w:val="000000"/>
          <w:highlight w:val="yellow"/>
        </w:rPr>
        <w:t>=9:12</w:t>
      </w:r>
    </w:p>
    <w:p w:rsidR="00176FAF" w:rsidRPr="00600FB2" w:rsidRDefault="00E12A83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</w:rPr>
      </w:pPr>
      <w:r w:rsidRPr="00600FB2">
        <w:rPr>
          <w:rFonts w:ascii="Courier New" w:eastAsiaTheme="minorHAnsi" w:hAnsi="Courier New" w:cs="Courier New"/>
          <w:b/>
          <w:bCs/>
          <w:color w:val="000000"/>
        </w:rPr>
        <w:t xml:space="preserve">here for the requested attribute we do the same calculations </w:t>
      </w:r>
      <w:r w:rsidR="00176FAF" w:rsidRPr="00600FB2">
        <w:rPr>
          <w:rFonts w:ascii="Courier New" w:eastAsiaTheme="minorHAnsi" w:hAnsi="Courier New" w:cs="Courier New"/>
          <w:b/>
          <w:bCs/>
          <w:color w:val="000000"/>
        </w:rPr>
        <w:t xml:space="preserve">    </w:t>
      </w:r>
    </w:p>
    <w:p w:rsidR="00E12A83" w:rsidRPr="00600FB2" w:rsidRDefault="00E12A83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>% take the attribute and covert to array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[</w:t>
      </w:r>
      <w:r>
        <w:rPr>
          <w:rFonts w:ascii="Courier New" w:eastAsiaTheme="minorHAnsi" w:hAnsi="Courier New" w:cs="Courier New"/>
          <w:color w:val="A020F0"/>
        </w:rPr>
        <w:t>'For Attribute Number '</w:t>
      </w:r>
      <w:r>
        <w:rPr>
          <w:rFonts w:ascii="Courier New" w:eastAsiaTheme="minorHAnsi" w:hAnsi="Courier New" w:cs="Courier New"/>
          <w:color w:val="00000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)])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'-------------------------------------------------------'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T</w:t>
      </w:r>
      <w:proofErr w:type="gramStart"/>
      <w:r>
        <w:rPr>
          <w:rFonts w:ascii="Courier New" w:eastAsiaTheme="minorHAnsi" w:hAnsi="Courier New" w:cs="Courier New"/>
          <w:color w:val="000000"/>
        </w:rPr>
        <w:t>(:,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E12A83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E12A83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="00176FAF" w:rsidRPr="00E12A83">
        <w:rPr>
          <w:rFonts w:ascii="Courier New" w:eastAsiaTheme="minorHAnsi" w:hAnsi="Courier New" w:cs="Courier New"/>
          <w:color w:val="000000"/>
          <w:highlight w:val="yellow"/>
        </w:rPr>
        <w:t>X = table2array(</w:t>
      </w:r>
      <w:proofErr w:type="spellStart"/>
      <w:r w:rsidR="00176FAF" w:rsidRPr="00E12A83">
        <w:rPr>
          <w:rFonts w:ascii="Courier New" w:eastAsiaTheme="minorHAnsi" w:hAnsi="Courier New" w:cs="Courier New"/>
          <w:color w:val="000000"/>
          <w:highlight w:val="yellow"/>
        </w:rPr>
        <w:t>att</w:t>
      </w:r>
      <w:proofErr w:type="spellEnd"/>
      <w:r w:rsidR="00176FAF" w:rsidRPr="00E12A83">
        <w:rPr>
          <w:rFonts w:ascii="Courier New" w:eastAsiaTheme="minorHAnsi" w:hAnsi="Courier New" w:cs="Courier New"/>
          <w:color w:val="000000"/>
          <w:highlight w:val="yellow"/>
        </w:rPr>
        <w:t>);</w:t>
      </w:r>
    </w:p>
    <w:p w:rsidR="00E12A83" w:rsidRPr="00600FB2" w:rsidRDefault="00E12A83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 w:rsidRPr="00600FB2">
        <w:rPr>
          <w:rStyle w:val="HTMLCode"/>
          <w:rFonts w:ascii="Consolas" w:eastAsiaTheme="majorEastAsia" w:hAnsi="Consolas"/>
          <w:b/>
          <w:bCs/>
          <w:color w:val="404040"/>
        </w:rPr>
        <w:t>A = table2array(</w:t>
      </w:r>
      <w:hyperlink r:id="rId15" w:anchor="inputarg_T" w:history="1">
        <w:r w:rsidRPr="00600FB2">
          <w:rPr>
            <w:rStyle w:val="HTMLCode"/>
            <w:rFonts w:ascii="Consolas" w:eastAsiaTheme="majorEastAsia" w:hAnsi="Consolas"/>
            <w:b/>
            <w:bCs/>
            <w:color w:val="004B87"/>
          </w:rPr>
          <w:t>T</w:t>
        </w:r>
      </w:hyperlink>
      <w:r w:rsidRPr="00600FB2">
        <w:rPr>
          <w:rStyle w:val="HTMLCode"/>
          <w:rFonts w:ascii="Consolas" w:eastAsiaTheme="majorEastAsia" w:hAnsi="Consolas"/>
          <w:b/>
          <w:bCs/>
          <w:color w:val="404040"/>
        </w:rPr>
        <w:t>)</w:t>
      </w:r>
      <w:r w:rsidRPr="00600FB2">
        <w:rPr>
          <w:rStyle w:val="apple-converted-space"/>
          <w:rFonts w:ascii="Arial" w:hAnsi="Arial" w:cs="Arial"/>
          <w:b/>
          <w:bCs/>
          <w:color w:val="404040"/>
          <w:shd w:val="clear" w:color="auto" w:fill="FFFFFF"/>
        </w:rPr>
        <w:t> </w:t>
      </w:r>
      <w:r w:rsidRPr="00600FB2">
        <w:rPr>
          <w:rFonts w:ascii="Arial" w:hAnsi="Arial" w:cs="Arial"/>
          <w:b/>
          <w:bCs/>
          <w:color w:val="404040"/>
          <w:shd w:val="clear" w:color="auto" w:fill="FFFFFF"/>
        </w:rPr>
        <w:t>converts the table,</w:t>
      </w:r>
      <w:r w:rsidRPr="00600FB2">
        <w:rPr>
          <w:rStyle w:val="apple-converted-space"/>
          <w:rFonts w:ascii="Arial" w:hAnsi="Arial" w:cs="Arial"/>
          <w:b/>
          <w:bCs/>
          <w:color w:val="404040"/>
          <w:shd w:val="clear" w:color="auto" w:fill="FFFFFF"/>
        </w:rPr>
        <w:t> </w:t>
      </w:r>
      <w:r w:rsidRPr="00600FB2">
        <w:rPr>
          <w:rStyle w:val="HTMLCode"/>
          <w:rFonts w:ascii="Consolas" w:eastAsiaTheme="majorEastAsia" w:hAnsi="Consolas"/>
          <w:b/>
          <w:bCs/>
          <w:color w:val="404040"/>
          <w:shd w:val="clear" w:color="auto" w:fill="FFFFFF"/>
        </w:rPr>
        <w:t>T</w:t>
      </w:r>
      <w:r w:rsidRPr="00600FB2">
        <w:rPr>
          <w:rFonts w:ascii="Arial" w:hAnsi="Arial" w:cs="Arial"/>
          <w:b/>
          <w:bCs/>
          <w:color w:val="404040"/>
          <w:shd w:val="clear" w:color="auto" w:fill="FFFFFF"/>
        </w:rPr>
        <w:t>, to a homogeneous array,</w:t>
      </w:r>
      <w:r w:rsidRPr="00600FB2">
        <w:rPr>
          <w:rStyle w:val="apple-converted-space"/>
          <w:rFonts w:ascii="Arial" w:hAnsi="Arial" w:cs="Arial"/>
          <w:b/>
          <w:bCs/>
          <w:color w:val="404040"/>
          <w:shd w:val="clear" w:color="auto" w:fill="FFFFFF"/>
        </w:rPr>
        <w:t> </w:t>
      </w:r>
      <w:r w:rsidRPr="00600FB2">
        <w:rPr>
          <w:rStyle w:val="HTMLCode"/>
          <w:rFonts w:ascii="Consolas" w:eastAsiaTheme="majorEastAsia" w:hAnsi="Consolas"/>
          <w:b/>
          <w:bCs/>
          <w:color w:val="404040"/>
          <w:shd w:val="clear" w:color="auto" w:fill="FFFFFF"/>
        </w:rPr>
        <w:t>A</w:t>
      </w:r>
      <w:r w:rsidRPr="00600FB2">
        <w:rPr>
          <w:rFonts w:ascii="Arial" w:hAnsi="Arial" w:cs="Arial"/>
          <w:b/>
          <w:bCs/>
          <w:color w:val="404040"/>
          <w:shd w:val="clear" w:color="auto" w:fill="FFFFFF"/>
        </w:rPr>
        <w:t>.</w:t>
      </w:r>
    </w:p>
    <w:p w:rsidR="00176FAF" w:rsidRPr="00600FB2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</w:rPr>
      </w:pPr>
      <w:r w:rsidRPr="00600FB2">
        <w:rPr>
          <w:rFonts w:ascii="Courier New" w:eastAsiaTheme="minorHAnsi" w:hAnsi="Courier New" w:cs="Courier New"/>
          <w:b/>
          <w:bCs/>
          <w:color w:val="000000"/>
        </w:rPr>
        <w:t xml:space="preserve">    </w:t>
      </w:r>
    </w:p>
    <w:p w:rsidR="00E12A83" w:rsidRDefault="00E12A83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600FB2" w:rsidRDefault="00600FB2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Fisrt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we see if we have outliers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Fisrt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we see if we have outliers'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X = sort(X);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Q1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(X,25);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Q3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(X,75);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IQR = Q3 - Q1;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LF = Q1- 1.5*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LowerFence</w:t>
      </w:r>
      <w:proofErr w:type="spellEnd"/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UF = Q3+ 1.5*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UpperFence</w:t>
      </w:r>
      <w:proofErr w:type="spellEnd"/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 w:rsidRPr="00600FB2">
        <w:rPr>
          <w:rFonts w:ascii="Courier New" w:eastAsiaTheme="minorHAnsi" w:hAnsi="Courier New" w:cs="Courier New"/>
          <w:color w:val="000000"/>
          <w:highlight w:val="yellow"/>
        </w:rPr>
        <w:t>OutLiers</w:t>
      </w:r>
      <w:proofErr w:type="spellEnd"/>
      <w:r w:rsidRPr="00600FB2">
        <w:rPr>
          <w:rFonts w:ascii="Courier New" w:eastAsiaTheme="minorHAnsi" w:hAnsi="Courier New" w:cs="Courier New"/>
          <w:color w:val="000000"/>
          <w:highlight w:val="yellow"/>
        </w:rPr>
        <w:t xml:space="preserve"> = </w:t>
      </w:r>
      <w:proofErr w:type="gramStart"/>
      <w:r w:rsidRPr="00600FB2">
        <w:rPr>
          <w:rFonts w:ascii="Courier New" w:eastAsiaTheme="minorHAnsi" w:hAnsi="Courier New" w:cs="Courier New"/>
          <w:color w:val="000000"/>
          <w:highlight w:val="yellow"/>
        </w:rPr>
        <w:t>X(</w:t>
      </w:r>
      <w:proofErr w:type="gramEnd"/>
      <w:r w:rsidRPr="00600FB2">
        <w:rPr>
          <w:rFonts w:ascii="Courier New" w:eastAsiaTheme="minorHAnsi" w:hAnsi="Courier New" w:cs="Courier New"/>
          <w:color w:val="000000"/>
          <w:highlight w:val="yellow"/>
        </w:rPr>
        <w:t>X&lt;LF | X &gt; UF)</w:t>
      </w:r>
    </w:p>
    <w:p w:rsidR="00176FAF" w:rsidRPr="00600FB2" w:rsidRDefault="00600FB2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</w:rPr>
      </w:pPr>
      <w:r w:rsidRPr="00600FB2">
        <w:rPr>
          <w:rFonts w:ascii="Courier New" w:eastAsiaTheme="minorHAnsi" w:hAnsi="Courier New" w:cs="Courier New"/>
          <w:b/>
          <w:bCs/>
          <w:color w:val="000000"/>
        </w:rPr>
        <w:t>Calculating outliers</w:t>
      </w:r>
      <w:r w:rsidR="00642FA1">
        <w:rPr>
          <w:rFonts w:ascii="Courier New" w:eastAsiaTheme="minorHAnsi" w:hAnsi="Courier New" w:cs="Courier New"/>
          <w:b/>
          <w:bCs/>
          <w:color w:val="000000"/>
        </w:rPr>
        <w:t xml:space="preserve"> to remove them from the data</w:t>
      </w:r>
      <w:r w:rsidRPr="00600FB2">
        <w:rPr>
          <w:rFonts w:ascii="Courier New" w:eastAsiaTheme="minorHAnsi" w:hAnsi="Courier New" w:cs="Courier New"/>
          <w:b/>
          <w:bCs/>
          <w:color w:val="000000"/>
        </w:rPr>
        <w:t xml:space="preserve"> is very important to avoid unreasonable results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 xml:space="preserve">% remove outliers if exist    </w:t>
      </w:r>
    </w:p>
    <w:p w:rsidR="00600FB2" w:rsidRPr="00642FA1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642FA1">
        <w:rPr>
          <w:rFonts w:ascii="Courier New" w:eastAsiaTheme="minorHAnsi" w:hAnsi="Courier New" w:cs="Courier New"/>
          <w:color w:val="0000FF"/>
          <w:highlight w:val="yellow"/>
        </w:rPr>
        <w:t>if</w:t>
      </w: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size(OutLiers,1) ~= 0</w:t>
      </w:r>
    </w:p>
    <w:p w:rsidR="00600FB2" w:rsidRPr="00642FA1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    X = X(X&gt;=LF &amp; X &lt;= UF);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</w:t>
      </w:r>
      <w:r w:rsidRPr="00642FA1">
        <w:rPr>
          <w:rFonts w:ascii="Courier New" w:eastAsiaTheme="minorHAnsi" w:hAnsi="Courier New" w:cs="Courier New"/>
          <w:color w:val="0000FF"/>
          <w:highlight w:val="yellow"/>
        </w:rPr>
        <w:t>end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'Outliers are removed'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600FB2" w:rsidRDefault="00600FB2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600FB2" w:rsidRP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For Attribute Number 9</w:t>
      </w:r>
    </w:p>
    <w:p w:rsidR="00600FB2" w:rsidRP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-------------------------------------------------------</w:t>
      </w:r>
    </w:p>
    <w:p w:rsidR="00600FB2" w:rsidRP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Fisrt</w:t>
      </w:r>
      <w:proofErr w:type="spellEnd"/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we see if we have outliers</w:t>
      </w:r>
    </w:p>
    <w:p w:rsidR="00600FB2" w:rsidRP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00FB2" w:rsidRP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OutLiers</w:t>
      </w:r>
      <w:proofErr w:type="spellEnd"/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=</w:t>
      </w:r>
    </w:p>
    <w:p w:rsidR="00600FB2" w:rsidRP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00FB2" w:rsidRP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  0</w:t>
      </w:r>
    </w:p>
    <w:p w:rsidR="00600FB2" w:rsidRDefault="00600FB2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900</w:t>
      </w:r>
    </w:p>
    <w:p w:rsidR="00176FAF" w:rsidRDefault="00600FB2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600FB2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Outliers are removed</w:t>
      </w:r>
      <w:r w:rsidR="00176FAF">
        <w:rPr>
          <w:rFonts w:ascii="Courier New" w:eastAsiaTheme="minorHAnsi" w:hAnsi="Courier New" w:cs="Courier New"/>
          <w:color w:val="000000"/>
        </w:rPr>
        <w:t xml:space="preserve">  </w:t>
      </w:r>
    </w:p>
    <w:p w:rsid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 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</w:rPr>
        <w:t>%Five Number Summary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'Five Number Summary'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642FA1">
        <w:rPr>
          <w:rFonts w:ascii="Courier New" w:eastAsiaTheme="minorHAnsi" w:hAnsi="Courier New" w:cs="Courier New"/>
          <w:color w:val="000000"/>
          <w:highlight w:val="yellow"/>
        </w:rPr>
        <w:t>Min = min(X)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Q1  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Med = median(X)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Q3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Max = max(X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176FAF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b/>
          <w:bCs/>
          <w:color w:val="000000"/>
        </w:rPr>
        <w:t>Already defined statistical functions were used because of the simple implementation of them.</w:t>
      </w:r>
      <w:r w:rsidR="00176FAF">
        <w:rPr>
          <w:rFonts w:ascii="Courier New" w:eastAsiaTheme="minorHAnsi" w:hAnsi="Courier New" w:cs="Courier New"/>
          <w:color w:val="000000"/>
        </w:rPr>
        <w:t xml:space="preserve">    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Five Number Summary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Min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     1000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Q1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     1640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Med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     1800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Q3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     2100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Max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     2600</w:t>
      </w:r>
    </w:p>
    <w:p w:rsidR="00642FA1" w:rsidRDefault="00642FA1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'Other statistical measures'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642FA1">
        <w:rPr>
          <w:rFonts w:ascii="Courier New" w:eastAsiaTheme="minorHAnsi" w:hAnsi="Courier New" w:cs="Courier New"/>
          <w:color w:val="000000"/>
          <w:highlight w:val="yellow"/>
        </w:rPr>
        <w:t>Mean = mean(X)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Mode = mode(X)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IQR</w:t>
      </w:r>
    </w:p>
    <w:p w:rsidR="00176FAF" w:rsidRPr="00642FA1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yellow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Variance = </w:t>
      </w:r>
      <w:proofErr w:type="spellStart"/>
      <w:r w:rsidRPr="00642FA1">
        <w:rPr>
          <w:rFonts w:ascii="Courier New" w:eastAsiaTheme="minorHAnsi" w:hAnsi="Courier New" w:cs="Courier New"/>
          <w:color w:val="000000"/>
          <w:highlight w:val="yellow"/>
        </w:rPr>
        <w:t>var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yellow"/>
        </w:rPr>
        <w:t>(X)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   </w:t>
      </w:r>
      <w:proofErr w:type="spellStart"/>
      <w:r w:rsidRPr="00642FA1">
        <w:rPr>
          <w:rFonts w:ascii="Courier New" w:eastAsiaTheme="minorHAnsi" w:hAnsi="Courier New" w:cs="Courier New"/>
          <w:color w:val="000000"/>
          <w:highlight w:val="yellow"/>
        </w:rPr>
        <w:t>StandardDeviation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= </w:t>
      </w:r>
      <w:proofErr w:type="spellStart"/>
      <w:r w:rsidRPr="00642FA1">
        <w:rPr>
          <w:rFonts w:ascii="Courier New" w:eastAsiaTheme="minorHAnsi" w:hAnsi="Courier New" w:cs="Courier New"/>
          <w:color w:val="000000"/>
          <w:highlight w:val="yellow"/>
        </w:rPr>
        <w:t>std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yellow"/>
        </w:rPr>
        <w:t>(X)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000000"/>
        </w:rPr>
        <w:t xml:space="preserve">Again, </w:t>
      </w:r>
      <w:r>
        <w:rPr>
          <w:rFonts w:ascii="Courier New" w:eastAsiaTheme="minorHAnsi" w:hAnsi="Courier New" w:cs="Courier New"/>
          <w:b/>
          <w:bCs/>
          <w:color w:val="000000"/>
        </w:rPr>
        <w:t>they are easy to calculate.</w:t>
      </w:r>
      <w:r>
        <w:rPr>
          <w:rFonts w:ascii="Courier New" w:eastAsiaTheme="minorHAnsi" w:hAnsi="Courier New" w:cs="Courier New"/>
          <w:b/>
          <w:bCs/>
          <w:color w:val="000000"/>
        </w:rPr>
        <w:t xml:space="preserve"> </w:t>
      </w:r>
    </w:p>
    <w:p w:rsidR="00642FA1" w:rsidRDefault="00642FA1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ther</w:t>
      </w:r>
      <w:proofErr w:type="spellEnd"/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statistical measures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Mean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1.8589e+03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Mode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     1800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IQR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lastRenderedPageBreak/>
        <w:t xml:space="preserve">   460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Variance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9.6142e+04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StandardDeviation</w:t>
      </w:r>
      <w:proofErr w:type="spellEnd"/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642FA1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310.0670</w:t>
      </w:r>
    </w:p>
    <w:p w:rsidR="00642FA1" w:rsidRDefault="00642FA1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figure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642FA1">
        <w:rPr>
          <w:rFonts w:ascii="Courier New" w:eastAsiaTheme="minorHAnsi" w:hAnsi="Courier New" w:cs="Courier New"/>
          <w:color w:val="000000"/>
          <w:highlight w:val="yellow"/>
        </w:rPr>
        <w:t>boxplot(X);</w:t>
      </w:r>
      <w:r>
        <w:rPr>
          <w:rFonts w:ascii="Courier New" w:eastAsiaTheme="minorHAnsi" w:hAnsi="Courier New" w:cs="Courier New"/>
          <w:color w:val="000000"/>
        </w:rPr>
        <w:t xml:space="preserve">  </w:t>
      </w:r>
    </w:p>
    <w:p w:rsidR="00642FA1" w:rsidRPr="00642FA1" w:rsidRDefault="00642FA1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000000"/>
        </w:rPr>
        <w:t xml:space="preserve">As an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</w:rPr>
        <w:t>example</w:t>
      </w:r>
      <w:proofErr w:type="gramEnd"/>
      <w:r>
        <w:rPr>
          <w:rFonts w:ascii="Courier New" w:eastAsiaTheme="minorHAnsi" w:hAnsi="Courier New" w:cs="Courier New"/>
          <w:b/>
          <w:bCs/>
          <w:color w:val="000000"/>
        </w:rPr>
        <w:t xml:space="preserve"> we show the result of the first two attributes for boxplot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</w:rPr>
        <w:t>title(</w:t>
      </w:r>
      <w:proofErr w:type="gramEnd"/>
      <w:r>
        <w:rPr>
          <w:rFonts w:ascii="Courier New" w:eastAsiaTheme="minorHAnsi" w:hAnsi="Courier New" w:cs="Courier New"/>
          <w:color w:val="000000"/>
        </w:rPr>
        <w:t>[</w:t>
      </w:r>
      <w:r>
        <w:rPr>
          <w:rFonts w:ascii="Courier New" w:eastAsiaTheme="minorHAnsi" w:hAnsi="Courier New" w:cs="Courier New"/>
          <w:color w:val="A020F0"/>
        </w:rPr>
        <w:t>'For Attribute Number '</w:t>
      </w:r>
      <w:r>
        <w:rPr>
          <w:rFonts w:ascii="Courier New" w:eastAsiaTheme="minorHAnsi" w:hAnsi="Courier New" w:cs="Courier New"/>
          <w:color w:val="00000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)])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>end</w:t>
      </w: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</w:rPr>
      </w:pPr>
      <w:r>
        <w:rPr>
          <w:rFonts w:ascii="Courier New" w:eastAsiaTheme="minorHAnsi" w:hAnsi="Courier New" w:cs="Courier New"/>
          <w:color w:val="0000FF"/>
        </w:rPr>
        <w:t xml:space="preserve"> </w:t>
      </w:r>
    </w:p>
    <w:p w:rsidR="00642FA1" w:rsidRDefault="00642FA1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</w:rPr>
      </w:pPr>
      <w:r w:rsidRPr="00642FA1">
        <w:rPr>
          <w:rFonts w:ascii="Courier New" w:eastAsiaTheme="minorHAnsi" w:hAnsi="Courier New" w:cs="Courier New"/>
          <w:noProof/>
          <w:color w:val="0000FF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-290758</wp:posOffset>
            </wp:positionH>
            <wp:positionV relativeFrom="paragraph">
              <wp:posOffset>181155</wp:posOffset>
            </wp:positionV>
            <wp:extent cx="3010619" cy="2255452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19" cy="22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FA1">
        <w:rPr>
          <w:rFonts w:ascii="Courier New" w:eastAsiaTheme="minorHAnsi" w:hAnsi="Courier New" w:cs="Courier New"/>
          <w:noProof/>
          <w:color w:val="0000FF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2452442</wp:posOffset>
            </wp:positionH>
            <wp:positionV relativeFrom="paragraph">
              <wp:posOffset>166094</wp:posOffset>
            </wp:positionV>
            <wp:extent cx="3057525" cy="2294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0FB2" w:rsidRDefault="00600FB2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176FAF" w:rsidRDefault="00176FAF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600FB2" w:rsidRDefault="00600FB2" w:rsidP="00176F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E12A83">
        <w:rPr>
          <w:rFonts w:asciiTheme="majorBidi" w:hAnsiTheme="majorBidi" w:cstheme="majorBidi"/>
          <w:b/>
          <w:color w:val="000000"/>
          <w:sz w:val="24"/>
          <w:szCs w:val="24"/>
        </w:rPr>
        <w:t>DoRequest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2</w:t>
      </w:r>
      <w:r w:rsidRPr="00E12A83">
        <w:rPr>
          <w:rFonts w:asciiTheme="majorBidi" w:hAnsiTheme="majorBidi" w:cstheme="majorBidi"/>
          <w:b/>
          <w:color w:val="000000"/>
          <w:sz w:val="24"/>
          <w:szCs w:val="24"/>
        </w:rPr>
        <w:t>.m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filename = </w:t>
      </w:r>
      <w:r>
        <w:rPr>
          <w:rFonts w:ascii="Courier New" w:eastAsiaTheme="minorHAnsi" w:hAnsi="Courier New" w:cs="Courier New"/>
          <w:color w:val="A020F0"/>
        </w:rPr>
        <w:t>'bands.dat'</w:t>
      </w:r>
      <w:r>
        <w:rPr>
          <w:rFonts w:ascii="Courier New" w:eastAsiaTheme="minorHAnsi" w:hAnsi="Courier New" w:cs="Courier New"/>
          <w:color w:val="000000"/>
        </w:rPr>
        <w:t>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T = </w:t>
      </w:r>
      <w:proofErr w:type="spellStart"/>
      <w:r>
        <w:rPr>
          <w:rFonts w:ascii="Courier New" w:eastAsiaTheme="minorHAnsi" w:hAnsi="Courier New" w:cs="Courier New"/>
          <w:color w:val="000000"/>
        </w:rPr>
        <w:t>readtable</w:t>
      </w:r>
      <w:proofErr w:type="spellEnd"/>
      <w:r>
        <w:rPr>
          <w:rFonts w:ascii="Courier New" w:eastAsiaTheme="minorHAnsi" w:hAnsi="Courier New" w:cs="Courier New"/>
          <w:color w:val="000000"/>
        </w:rPr>
        <w:t>(filename);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>for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=9:12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figure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>% take the attribute and covert to array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[</w:t>
      </w:r>
      <w:r>
        <w:rPr>
          <w:rFonts w:ascii="Courier New" w:eastAsiaTheme="minorHAnsi" w:hAnsi="Courier New" w:cs="Courier New"/>
          <w:color w:val="A020F0"/>
        </w:rPr>
        <w:t>'For Attribute Number '</w:t>
      </w:r>
      <w:r>
        <w:rPr>
          <w:rFonts w:ascii="Courier New" w:eastAsiaTheme="minorHAnsi" w:hAnsi="Courier New" w:cs="Courier New"/>
          <w:color w:val="00000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)])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'-------------------------------------------------------'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T</w:t>
      </w:r>
      <w:proofErr w:type="gramStart"/>
      <w:r>
        <w:rPr>
          <w:rFonts w:ascii="Courier New" w:eastAsiaTheme="minorHAnsi" w:hAnsi="Courier New" w:cs="Courier New"/>
          <w:color w:val="000000"/>
        </w:rPr>
        <w:t>(:,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X = table2array(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Fisrt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we see if we have outliers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Fisrt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we see if we have outliers'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 X = sort(X);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Q1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(X,25);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Q3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(X,75);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IQR = Q3 - Q1;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LF = Q1- 1.5*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LowerFence</w:t>
      </w:r>
      <w:proofErr w:type="spellEnd"/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UF = Q3+ 1.5*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UpperFence</w:t>
      </w:r>
      <w:proofErr w:type="spellEnd"/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OutLiers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</w:rPr>
        <w:t>X(</w:t>
      </w:r>
      <w:proofErr w:type="gramEnd"/>
      <w:r>
        <w:rPr>
          <w:rFonts w:ascii="Courier New" w:eastAsiaTheme="minorHAnsi" w:hAnsi="Courier New" w:cs="Courier New"/>
          <w:color w:val="000000"/>
        </w:rPr>
        <w:t>X&lt;LF | X &gt; UF)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 xml:space="preserve">% remove outliers if exist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if</w:t>
      </w:r>
      <w:r>
        <w:rPr>
          <w:rFonts w:ascii="Courier New" w:eastAsiaTheme="minorHAnsi" w:hAnsi="Courier New" w:cs="Courier New"/>
          <w:color w:val="000000"/>
        </w:rPr>
        <w:t xml:space="preserve"> size(OutLiers,1) ~= 0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X = X(X&gt;=LF &amp; X &lt;= UF);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'Outliers are removed'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 xml:space="preserve">% min-max </w:t>
      </w:r>
      <w:proofErr w:type="spellStart"/>
      <w:r>
        <w:rPr>
          <w:rFonts w:ascii="Courier New" w:eastAsiaTheme="minorHAnsi" w:hAnsi="Courier New" w:cs="Courier New"/>
          <w:color w:val="228B22"/>
        </w:rPr>
        <w:t>normalizasyon</w:t>
      </w:r>
      <w:proofErr w:type="spellEnd"/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Min = min(X);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Max = max(X);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New_Min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0;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New_Max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1;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 w:rsidRPr="00642FA1">
        <w:rPr>
          <w:rFonts w:ascii="Courier New" w:eastAsiaTheme="minorHAnsi" w:hAnsi="Courier New" w:cs="Courier New"/>
          <w:color w:val="000000"/>
          <w:highlight w:val="yellow"/>
        </w:rPr>
        <w:t>X_MinMax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 = ((X - </w:t>
      </w:r>
      <w:proofErr w:type="gramStart"/>
      <w:r w:rsidRPr="00642FA1">
        <w:rPr>
          <w:rFonts w:ascii="Courier New" w:eastAsiaTheme="minorHAnsi" w:hAnsi="Courier New" w:cs="Courier New"/>
          <w:color w:val="000000"/>
          <w:highlight w:val="yellow"/>
        </w:rPr>
        <w:t>Min )</w:t>
      </w:r>
      <w:proofErr w:type="gramEnd"/>
      <w:r w:rsidRPr="00642FA1">
        <w:rPr>
          <w:rFonts w:ascii="Courier New" w:eastAsiaTheme="minorHAnsi" w:hAnsi="Courier New" w:cs="Courier New"/>
          <w:color w:val="000000"/>
          <w:highlight w:val="yellow"/>
        </w:rPr>
        <w:t>/ (Max - Min) ) * (</w:t>
      </w:r>
      <w:proofErr w:type="spellStart"/>
      <w:r w:rsidRPr="00642FA1">
        <w:rPr>
          <w:rFonts w:ascii="Courier New" w:eastAsiaTheme="minorHAnsi" w:hAnsi="Courier New" w:cs="Courier New"/>
          <w:color w:val="000000"/>
          <w:highlight w:val="yellow"/>
        </w:rPr>
        <w:t>New_Max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- </w:t>
      </w:r>
      <w:proofErr w:type="spellStart"/>
      <w:r w:rsidRPr="00642FA1">
        <w:rPr>
          <w:rFonts w:ascii="Courier New" w:eastAsiaTheme="minorHAnsi" w:hAnsi="Courier New" w:cs="Courier New"/>
          <w:color w:val="000000"/>
          <w:highlight w:val="yellow"/>
        </w:rPr>
        <w:t>New_Min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yellow"/>
        </w:rPr>
        <w:t xml:space="preserve">) + </w:t>
      </w:r>
      <w:proofErr w:type="spellStart"/>
      <w:r w:rsidRPr="00642FA1">
        <w:rPr>
          <w:rFonts w:ascii="Courier New" w:eastAsiaTheme="minorHAnsi" w:hAnsi="Courier New" w:cs="Courier New"/>
          <w:color w:val="000000"/>
          <w:highlight w:val="yellow"/>
        </w:rPr>
        <w:t>New_Min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yellow"/>
        </w:rPr>
        <w:t>;</w:t>
      </w:r>
    </w:p>
    <w:p w:rsidR="00642FA1" w:rsidRPr="00642FA1" w:rsidRDefault="00642FA1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000000"/>
        </w:rPr>
        <w:t>Here we use the rule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'min-max normalization is Done 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X_MinMax</w:t>
      </w:r>
      <w:proofErr w:type="spellEnd"/>
      <w:r>
        <w:rPr>
          <w:rFonts w:ascii="Courier New" w:eastAsiaTheme="minorHAnsi" w:hAnsi="Courier New" w:cs="Courier New"/>
          <w:color w:val="000000"/>
        </w:rPr>
        <w:t>');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For Attribute Number 9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-------------------------------------------------------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proofErr w:type="spellStart"/>
      <w:r w:rsidRPr="00642FA1">
        <w:rPr>
          <w:rFonts w:ascii="Courier New" w:eastAsiaTheme="minorHAnsi" w:hAnsi="Courier New" w:cs="Courier New"/>
          <w:color w:val="000000"/>
          <w:highlight w:val="lightGray"/>
        </w:rPr>
        <w:t>Fisrt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we see if we have outliers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proofErr w:type="spellStart"/>
      <w:r w:rsidRPr="00642FA1">
        <w:rPr>
          <w:rFonts w:ascii="Courier New" w:eastAsiaTheme="minorHAnsi" w:hAnsi="Courier New" w:cs="Courier New"/>
          <w:color w:val="000000"/>
          <w:highlight w:val="lightGray"/>
        </w:rPr>
        <w:t>OutLiers</w:t>
      </w:r>
      <w:proofErr w:type="spellEnd"/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=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  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900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>Outliers are removed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min-max normalization is Done 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Columns 1 through 6</w:t>
      </w:r>
    </w:p>
    <w:p w:rsidR="00642FA1" w:rsidRP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642FA1" w:rsidRDefault="00642FA1" w:rsidP="00642F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 w:rsidRPr="00642FA1">
        <w:rPr>
          <w:rFonts w:ascii="Courier New" w:eastAsiaTheme="minorHAnsi" w:hAnsi="Courier New" w:cs="Courier New"/>
          <w:color w:val="000000"/>
          <w:highlight w:val="lightGray"/>
        </w:rPr>
        <w:t xml:space="preserve">         0    0.0625    0.1250    0.1563    0.1563    0.1563</w:t>
      </w:r>
    </w:p>
    <w:p w:rsidR="00642FA1" w:rsidRDefault="00642FA1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</w:p>
    <w:p w:rsidR="00642FA1" w:rsidRDefault="00642FA1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Mean = mean(X);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SD = </w:t>
      </w:r>
      <w:proofErr w:type="spellStart"/>
      <w:r>
        <w:rPr>
          <w:rFonts w:ascii="Courier New" w:eastAsiaTheme="minorHAnsi" w:hAnsi="Courier New" w:cs="Courier New"/>
          <w:color w:val="000000"/>
        </w:rPr>
        <w:t>std</w:t>
      </w:r>
      <w:proofErr w:type="spellEnd"/>
      <w:r>
        <w:rPr>
          <w:rFonts w:ascii="Courier New" w:eastAsiaTheme="minorHAnsi" w:hAnsi="Courier New" w:cs="Courier New"/>
          <w:color w:val="000000"/>
        </w:rPr>
        <w:t>(X);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 w:rsidRPr="00C23D16">
        <w:rPr>
          <w:rFonts w:ascii="Courier New" w:eastAsiaTheme="minorHAnsi" w:hAnsi="Courier New" w:cs="Courier New"/>
          <w:color w:val="000000"/>
          <w:highlight w:val="yellow"/>
        </w:rPr>
        <w:t>X_ZScore</w:t>
      </w:r>
      <w:proofErr w:type="spellEnd"/>
      <w:r w:rsidRPr="00C23D16">
        <w:rPr>
          <w:rFonts w:ascii="Courier New" w:eastAsiaTheme="minorHAnsi" w:hAnsi="Courier New" w:cs="Courier New"/>
          <w:color w:val="000000"/>
          <w:highlight w:val="yellow"/>
        </w:rPr>
        <w:t xml:space="preserve"> = (X-Mean)/SD;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'Z-Score normalization is Done 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600FB2" w:rsidRDefault="00C23D16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X_ZScore</w:t>
      </w:r>
      <w:proofErr w:type="spellEnd"/>
      <w:r>
        <w:rPr>
          <w:rFonts w:ascii="Courier New" w:eastAsiaTheme="minorHAnsi" w:hAnsi="Courier New" w:cs="Courier New"/>
          <w:color w:val="000000"/>
        </w:rPr>
        <w:t>')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d</w:t>
      </w: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isp</w:t>
      </w:r>
      <w:proofErr w:type="spellEnd"/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(</w:t>
      </w:r>
      <w:proofErr w:type="spellStart"/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X_ZScore</w:t>
      </w:r>
      <w:proofErr w:type="spellEnd"/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')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Columns 1 through 6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-0.6059   -0.6059   -0.6059   -0.6059   -0.6059   -0.6059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lastRenderedPageBreak/>
        <w:t xml:space="preserve">  Columns 7 through 12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-0.6059   -0.6059   -0.6059   -0.6059   -0.6059   -0.6059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Applaying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n equal-width ...'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'Number of Bins and width 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n = 5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Width = (Max-Min)/n</w:t>
      </w:r>
    </w:p>
    <w:p w:rsidR="00C23D16" w:rsidRDefault="00C23D16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</w:p>
    <w:p w:rsidR="00C23D16" w:rsidRDefault="00C23D16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Applaying</w:t>
      </w:r>
      <w:proofErr w:type="spellEnd"/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n equal-width ...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Number of Bins and width 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n =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  5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Width =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C23D16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320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X = sort(X);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for</w:t>
      </w:r>
      <w:r>
        <w:rPr>
          <w:rFonts w:ascii="Courier New" w:eastAsiaTheme="minorHAnsi" w:hAnsi="Courier New" w:cs="Courier New"/>
          <w:color w:val="000000"/>
        </w:rPr>
        <w:t xml:space="preserve"> j = </w:t>
      </w:r>
      <w:proofErr w:type="gramStart"/>
      <w:r>
        <w:rPr>
          <w:rFonts w:ascii="Courier New" w:eastAsiaTheme="minorHAnsi" w:hAnsi="Courier New" w:cs="Courier New"/>
          <w:color w:val="000000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n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Bin = X (X &gt;= Min+ (j-</w:t>
      </w:r>
      <w:proofErr w:type="gramStart"/>
      <w:r>
        <w:rPr>
          <w:rFonts w:ascii="Courier New" w:eastAsiaTheme="minorHAnsi" w:hAnsi="Courier New" w:cs="Courier New"/>
          <w:color w:val="000000"/>
        </w:rPr>
        <w:t>1)*</w:t>
      </w:r>
      <w:proofErr w:type="gramEnd"/>
      <w:r>
        <w:rPr>
          <w:rFonts w:ascii="Courier New" w:eastAsiaTheme="minorHAnsi" w:hAnsi="Courier New" w:cs="Courier New"/>
          <w:color w:val="000000"/>
        </w:rPr>
        <w:t>Width &amp; X&lt; Min+ j * Width);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histogram(Bin)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hold </w:t>
      </w:r>
      <w:r>
        <w:rPr>
          <w:rFonts w:ascii="Courier New" w:eastAsiaTheme="minorHAnsi" w:hAnsi="Courier New" w:cs="Courier New"/>
          <w:color w:val="A020F0"/>
        </w:rPr>
        <w:t>on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</w:t>
      </w:r>
    </w:p>
    <w:p w:rsidR="00600FB2" w:rsidRDefault="00600FB2" w:rsidP="00600F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>end</w:t>
      </w:r>
    </w:p>
    <w:p w:rsidR="00176FAF" w:rsidRPr="00E31CCB" w:rsidRDefault="00C23D16" w:rsidP="00176FAF">
      <w:pPr>
        <w:spacing w:before="120" w:after="12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histogram for the first bin here</w:t>
      </w:r>
    </w:p>
    <w:p w:rsidR="004D4D10" w:rsidRDefault="00C23D16" w:rsidP="000120A2">
      <w:pPr>
        <w:pStyle w:val="Default"/>
        <w:spacing w:line="360" w:lineRule="auto"/>
        <w:rPr>
          <w:rFonts w:asciiTheme="majorBidi" w:hAnsiTheme="majorBidi" w:cstheme="majorBidi"/>
          <w:color w:val="000000" w:themeColor="text1"/>
        </w:rPr>
      </w:pPr>
      <w:r w:rsidRPr="00C23D16"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>
            <wp:extent cx="4684144" cy="35150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28" cy="35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</w:pPr>
      <w:r w:rsidRPr="00C23D16"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lastRenderedPageBreak/>
        <w:t>DoRequest3</w:t>
      </w:r>
      <w:r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.m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</w:pP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filename = </w:t>
      </w:r>
      <w:r>
        <w:rPr>
          <w:rFonts w:ascii="Courier New" w:eastAsiaTheme="minorHAnsi" w:hAnsi="Courier New" w:cs="Courier New"/>
          <w:color w:val="A020F0"/>
        </w:rPr>
        <w:t>'bands.dat'</w:t>
      </w:r>
      <w:r>
        <w:rPr>
          <w:rFonts w:ascii="Courier New" w:eastAsiaTheme="minorHAnsi" w:hAnsi="Courier New" w:cs="Courier New"/>
          <w:color w:val="000000"/>
        </w:rPr>
        <w:t>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T = </w:t>
      </w:r>
      <w:proofErr w:type="spellStart"/>
      <w:r>
        <w:rPr>
          <w:rFonts w:ascii="Courier New" w:eastAsiaTheme="minorHAnsi" w:hAnsi="Courier New" w:cs="Courier New"/>
          <w:color w:val="000000"/>
        </w:rPr>
        <w:t>readtable</w:t>
      </w:r>
      <w:proofErr w:type="spellEnd"/>
      <w:r>
        <w:rPr>
          <w:rFonts w:ascii="Courier New" w:eastAsiaTheme="minorHAnsi" w:hAnsi="Courier New" w:cs="Courier New"/>
          <w:color w:val="000000"/>
        </w:rPr>
        <w:t>(filename);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Claculating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</w:rPr>
        <w:t>Antropy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for the classification attribute ...'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T</w:t>
      </w:r>
      <w:proofErr w:type="gramStart"/>
      <w:r>
        <w:rPr>
          <w:rFonts w:ascii="Courier New" w:eastAsiaTheme="minorHAnsi" w:hAnsi="Courier New" w:cs="Courier New"/>
          <w:color w:val="000000"/>
        </w:rPr>
        <w:t>(:,</w:t>
      </w:r>
      <w:proofErr w:type="gramEnd"/>
      <w:r>
        <w:rPr>
          <w:rFonts w:ascii="Courier New" w:eastAsiaTheme="minorHAnsi" w:hAnsi="Courier New" w:cs="Courier New"/>
          <w:color w:val="000000"/>
        </w:rPr>
        <w:t>20);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XT = table2array(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C23D16">
        <w:rPr>
          <w:rFonts w:ascii="Courier New" w:eastAsiaTheme="minorHAnsi" w:hAnsi="Courier New" w:cs="Courier New"/>
          <w:color w:val="000000"/>
          <w:highlight w:val="yellow"/>
        </w:rPr>
        <w:t>XT = string(XT);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</w:rPr>
        <w:t>We convert to string so we can compare the class values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N = size(XT,1);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count1 = </w:t>
      </w:r>
      <w:proofErr w:type="gramStart"/>
      <w:r>
        <w:rPr>
          <w:rFonts w:ascii="Courier New" w:eastAsiaTheme="minorHAnsi" w:hAnsi="Courier New" w:cs="Courier New"/>
          <w:color w:val="000000"/>
        </w:rPr>
        <w:t>size( find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(XT == </w:t>
      </w:r>
      <w:r>
        <w:rPr>
          <w:rFonts w:ascii="Courier New" w:eastAsiaTheme="minorHAnsi" w:hAnsi="Courier New" w:cs="Courier New"/>
          <w:color w:val="A020F0"/>
        </w:rPr>
        <w:t>'band'</w:t>
      </w:r>
      <w:r>
        <w:rPr>
          <w:rFonts w:ascii="Courier New" w:eastAsiaTheme="minorHAnsi" w:hAnsi="Courier New" w:cs="Courier New"/>
          <w:color w:val="000000"/>
        </w:rPr>
        <w:t>),1);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prop1 = (count1)/N;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count2 = </w:t>
      </w:r>
      <w:proofErr w:type="gramStart"/>
      <w:r>
        <w:rPr>
          <w:rFonts w:ascii="Courier New" w:eastAsiaTheme="minorHAnsi" w:hAnsi="Courier New" w:cs="Courier New"/>
          <w:color w:val="000000"/>
        </w:rPr>
        <w:t>size( find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(XT ==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noband</w:t>
      </w:r>
      <w:proofErr w:type="spell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>),1);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prop2 = (count2)/N;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 w:rsidRPr="00C23D16">
        <w:rPr>
          <w:rFonts w:ascii="Courier New" w:eastAsiaTheme="minorHAnsi" w:hAnsi="Courier New" w:cs="Courier New"/>
          <w:color w:val="000000"/>
          <w:highlight w:val="yellow"/>
        </w:rPr>
        <w:t>HT = - prop1 * log2(prop1) - prop2 * log2(prop2);</w:t>
      </w:r>
    </w:p>
    <w:p w:rsidR="00C23D16" w:rsidRP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 w:rsidRPr="00C23D16">
        <w:rPr>
          <w:rFonts w:ascii="Courier New" w:eastAsiaTheme="minorHAnsi" w:hAnsi="Courier New" w:cs="Courier New"/>
          <w:b/>
          <w:bCs/>
          <w:color w:val="000000"/>
        </w:rPr>
        <w:t>Since</w:t>
      </w:r>
      <w:r>
        <w:rPr>
          <w:rFonts w:ascii="Courier New" w:eastAsiaTheme="minorHAnsi" w:hAnsi="Courier New" w:cs="Courier New"/>
          <w:b/>
          <w:bCs/>
          <w:color w:val="000000"/>
        </w:rPr>
        <w:t xml:space="preserve"> we have two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</w:rPr>
        <w:t>clases</w:t>
      </w:r>
      <w:proofErr w:type="spellEnd"/>
      <w:r w:rsidRPr="00C23D16">
        <w:rPr>
          <w:rFonts w:ascii="Courier New" w:eastAsiaTheme="minorHAnsi" w:hAnsi="Courier New" w:cs="Courier New"/>
          <w:b/>
          <w:bCs/>
          <w:color w:val="000000"/>
        </w:rPr>
        <w:t xml:space="preserve">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 xml:space="preserve">' </w:t>
      </w:r>
      <w:proofErr w:type="spellStart"/>
      <w:r>
        <w:rPr>
          <w:rFonts w:ascii="Courier New" w:eastAsiaTheme="minorHAnsi" w:hAnsi="Courier New" w:cs="Courier New"/>
          <w:color w:val="A020F0"/>
        </w:rPr>
        <w:t>Antropy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for the classification attribute H(T)'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HT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Claculating</w:t>
      </w:r>
      <w:proofErr w:type="spellEnd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</w:t>
      </w:r>
      <w:proofErr w:type="spellStart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Antropy</w:t>
      </w:r>
      <w:proofErr w:type="spellEnd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for the classification attribute ...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</w:t>
      </w:r>
      <w:proofErr w:type="spellStart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Antropy</w:t>
      </w:r>
      <w:proofErr w:type="spellEnd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for the classification attribute H(T)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HT =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 0.9506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>for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=9:12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HNew_X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0; </w:t>
      </w:r>
      <w:r>
        <w:rPr>
          <w:rFonts w:ascii="Courier New" w:eastAsiaTheme="minorHAnsi" w:hAnsi="Courier New" w:cs="Courier New"/>
          <w:color w:val="228B22"/>
        </w:rPr>
        <w:t xml:space="preserve">%the </w:t>
      </w:r>
      <w:proofErr w:type="spellStart"/>
      <w:r>
        <w:rPr>
          <w:rFonts w:ascii="Courier New" w:eastAsiaTheme="minorHAnsi" w:hAnsi="Courier New" w:cs="Courier New"/>
          <w:color w:val="228B22"/>
        </w:rPr>
        <w:t>antropy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for the current attribute ...  All Bin Mean Values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>% take the attribute and covert to array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[</w:t>
      </w:r>
      <w:r>
        <w:rPr>
          <w:rFonts w:ascii="Courier New" w:eastAsiaTheme="minorHAnsi" w:hAnsi="Courier New" w:cs="Courier New"/>
          <w:color w:val="A020F0"/>
        </w:rPr>
        <w:t>'For Attribute Number '</w:t>
      </w:r>
      <w:r>
        <w:rPr>
          <w:rFonts w:ascii="Courier New" w:eastAsiaTheme="minorHAnsi" w:hAnsi="Courier New" w:cs="Courier New"/>
          <w:color w:val="00000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)])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'-------------------------------------------------------'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T</w:t>
      </w:r>
      <w:proofErr w:type="gramStart"/>
      <w:r>
        <w:rPr>
          <w:rFonts w:ascii="Courier New" w:eastAsiaTheme="minorHAnsi" w:hAnsi="Courier New" w:cs="Courier New"/>
          <w:color w:val="000000"/>
        </w:rPr>
        <w:t>(:,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X = table2array(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Fisrt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we see if we have outliers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Fisrt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we see if we have outliers'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X = sort(X);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Q1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(X,25);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Q3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(X,75);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IQR = Q3 - Q1;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LF = Q1- 1.5*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LowerFence</w:t>
      </w:r>
      <w:proofErr w:type="spellEnd"/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UF = Q3+ 1.5*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UpperFence</w:t>
      </w:r>
      <w:proofErr w:type="spellEnd"/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 w:rsidRPr="00BF46A0">
        <w:rPr>
          <w:rFonts w:ascii="Courier New" w:eastAsiaTheme="minorHAnsi" w:hAnsi="Courier New" w:cs="Courier New"/>
          <w:color w:val="000000"/>
          <w:highlight w:val="yellow"/>
        </w:rPr>
        <w:t>OutLiers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yellow"/>
        </w:rPr>
        <w:t xml:space="preserve"> = </w:t>
      </w:r>
      <w:proofErr w:type="gramStart"/>
      <w:r w:rsidRPr="00BF46A0">
        <w:rPr>
          <w:rFonts w:ascii="Courier New" w:eastAsiaTheme="minorHAnsi" w:hAnsi="Courier New" w:cs="Courier New"/>
          <w:color w:val="000000"/>
          <w:highlight w:val="yellow"/>
        </w:rPr>
        <w:t>X(</w:t>
      </w:r>
      <w:proofErr w:type="gramEnd"/>
      <w:r w:rsidRPr="00BF46A0">
        <w:rPr>
          <w:rFonts w:ascii="Courier New" w:eastAsiaTheme="minorHAnsi" w:hAnsi="Courier New" w:cs="Courier New"/>
          <w:color w:val="000000"/>
          <w:highlight w:val="yellow"/>
        </w:rPr>
        <w:t>X&lt;LF | X &gt; UF)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>% remove outliers if exist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if</w:t>
      </w:r>
      <w:r>
        <w:rPr>
          <w:rFonts w:ascii="Courier New" w:eastAsiaTheme="minorHAnsi" w:hAnsi="Courier New" w:cs="Courier New"/>
          <w:color w:val="000000"/>
        </w:rPr>
        <w:t xml:space="preserve"> size(OutLiers,1) ~= 0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r w:rsidRPr="00BF46A0">
        <w:rPr>
          <w:rFonts w:ascii="Courier New" w:eastAsiaTheme="minorHAnsi" w:hAnsi="Courier New" w:cs="Courier New"/>
          <w:color w:val="000000"/>
          <w:highlight w:val="yellow"/>
        </w:rPr>
        <w:t>X = X(X&gt;=LF &amp; X &lt;= UF);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'Outliers are removed'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BF46A0" w:rsidRPr="00BF46A0" w:rsidRDefault="00C23D16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="00BF46A0">
        <w:rPr>
          <w:rFonts w:ascii="Courier New" w:eastAsiaTheme="minorHAnsi" w:hAnsi="Courier New" w:cs="Courier New"/>
          <w:color w:val="000000"/>
        </w:rPr>
        <w:t>F</w:t>
      </w:r>
      <w:r w:rsidR="00BF46A0" w:rsidRPr="00BF46A0">
        <w:rPr>
          <w:rFonts w:ascii="Courier New" w:eastAsiaTheme="minorHAnsi" w:hAnsi="Courier New" w:cs="Courier New"/>
          <w:color w:val="000000"/>
        </w:rPr>
        <w:t>or Attribute Number 9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>-------------------------------------------------------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proofErr w:type="spellStart"/>
      <w:r w:rsidRPr="00BF46A0">
        <w:rPr>
          <w:rFonts w:ascii="Courier New" w:eastAsiaTheme="minorHAnsi" w:hAnsi="Courier New" w:cs="Courier New"/>
          <w:color w:val="000000"/>
          <w:highlight w:val="lightGray"/>
        </w:rPr>
        <w:t>Fisrt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we see if we have outliers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proofErr w:type="spellStart"/>
      <w:r w:rsidRPr="00BF46A0">
        <w:rPr>
          <w:rFonts w:ascii="Courier New" w:eastAsiaTheme="minorHAnsi" w:hAnsi="Courier New" w:cs="Courier New"/>
          <w:color w:val="000000"/>
          <w:highlight w:val="lightGray"/>
        </w:rPr>
        <w:t>OutLiers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=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    0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  900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>Outliers are removed</w:t>
      </w:r>
    </w:p>
    <w:p w:rsid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Default="00BF46A0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table2array(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if</w:t>
      </w:r>
      <w:r>
        <w:rPr>
          <w:rFonts w:ascii="Courier New" w:eastAsiaTheme="minorHAnsi" w:hAnsi="Courier New" w:cs="Courier New"/>
          <w:color w:val="000000"/>
        </w:rPr>
        <w:t xml:space="preserve"> size(OutLiers,1) ~= 0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&gt;=LF &amp;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&lt;= UF);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Applaying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n equal-width ...'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'Number of Bins and width 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D5321D">
        <w:rPr>
          <w:rFonts w:ascii="Courier New" w:eastAsiaTheme="minorHAnsi" w:hAnsi="Courier New" w:cs="Courier New"/>
          <w:color w:val="000000"/>
          <w:highlight w:val="yellow"/>
        </w:rPr>
        <w:t>n = 3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Min = min(X);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Max = max(X);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BF46A0">
        <w:rPr>
          <w:rFonts w:ascii="Courier New" w:eastAsiaTheme="minorHAnsi" w:hAnsi="Courier New" w:cs="Courier New"/>
          <w:color w:val="000000"/>
          <w:highlight w:val="yellow"/>
        </w:rPr>
        <w:t>Width = (Max-Min)/n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for</w:t>
      </w:r>
      <w:r>
        <w:rPr>
          <w:rFonts w:ascii="Courier New" w:eastAsiaTheme="minorHAnsi" w:hAnsi="Courier New" w:cs="Courier New"/>
          <w:color w:val="000000"/>
        </w:rPr>
        <w:t xml:space="preserve"> j = </w:t>
      </w:r>
      <w:proofErr w:type="gramStart"/>
      <w:r>
        <w:rPr>
          <w:rFonts w:ascii="Courier New" w:eastAsiaTheme="minorHAnsi" w:hAnsi="Courier New" w:cs="Courier New"/>
          <w:color w:val="000000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n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r w:rsidRPr="00BF46A0">
        <w:rPr>
          <w:rFonts w:ascii="Courier New" w:eastAsiaTheme="minorHAnsi" w:hAnsi="Courier New" w:cs="Courier New"/>
          <w:color w:val="000000"/>
          <w:highlight w:val="yellow"/>
        </w:rPr>
        <w:t>Bin = X (X &gt;= Min+ (j-</w:t>
      </w:r>
      <w:proofErr w:type="gramStart"/>
      <w:r w:rsidRPr="00BF46A0">
        <w:rPr>
          <w:rFonts w:ascii="Courier New" w:eastAsiaTheme="minorHAnsi" w:hAnsi="Courier New" w:cs="Courier New"/>
          <w:color w:val="000000"/>
          <w:highlight w:val="yellow"/>
        </w:rPr>
        <w:t>1)*</w:t>
      </w:r>
      <w:proofErr w:type="gramEnd"/>
      <w:r w:rsidRPr="00BF46A0">
        <w:rPr>
          <w:rFonts w:ascii="Courier New" w:eastAsiaTheme="minorHAnsi" w:hAnsi="Courier New" w:cs="Courier New"/>
          <w:color w:val="000000"/>
          <w:highlight w:val="yellow"/>
        </w:rPr>
        <w:t>Width &amp; X&lt; Min+ j * Width);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'Smoothing By Mean'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r w:rsidRPr="00BF46A0">
        <w:rPr>
          <w:rFonts w:ascii="Courier New" w:eastAsiaTheme="minorHAnsi" w:hAnsi="Courier New" w:cs="Courier New"/>
          <w:color w:val="000000"/>
          <w:highlight w:val="yellow"/>
        </w:rPr>
        <w:t>Mean = mean (Bin);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</w:rPr>
        <w:t>find(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ismember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</w:rPr>
        <w:t>New_X,Bin</w:t>
      </w:r>
      <w:proofErr w:type="spellEnd"/>
      <w:r>
        <w:rPr>
          <w:rFonts w:ascii="Courier New" w:eastAsiaTheme="minorHAnsi" w:hAnsi="Courier New" w:cs="Courier New"/>
          <w:color w:val="000000"/>
        </w:rPr>
        <w:t>));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>) = Mean;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BF46A0" w:rsidRDefault="00BF46A0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proofErr w:type="spellStart"/>
      <w:r w:rsidRPr="00BF46A0">
        <w:rPr>
          <w:rFonts w:ascii="Courier New" w:eastAsiaTheme="minorHAnsi" w:hAnsi="Courier New" w:cs="Courier New"/>
          <w:color w:val="000000"/>
          <w:highlight w:val="lightGray"/>
        </w:rPr>
        <w:t>Applaying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n equal-width ...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Number of Bins and width 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>n =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    3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>Width =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 533.3333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highlight w:val="lightGray"/>
        </w:rPr>
      </w:pPr>
    </w:p>
    <w:p w:rsid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Smoothing </w:t>
      </w:r>
      <w:proofErr w:type="gramStart"/>
      <w:r w:rsidRPr="00BF46A0">
        <w:rPr>
          <w:rFonts w:ascii="Courier New" w:eastAsiaTheme="minorHAnsi" w:hAnsi="Courier New" w:cs="Courier New"/>
          <w:color w:val="000000"/>
          <w:highlight w:val="lightGray"/>
        </w:rPr>
        <w:t>By</w:t>
      </w:r>
      <w:proofErr w:type="gramEnd"/>
      <w:r w:rsidRPr="00BF46A0">
        <w:rPr>
          <w:rFonts w:ascii="Courier New" w:eastAsiaTheme="minorHAnsi" w:hAnsi="Courier New" w:cs="Courier New"/>
          <w:color w:val="000000"/>
          <w:highlight w:val="lightGray"/>
        </w:rPr>
        <w:t xml:space="preserve"> Mean</w:t>
      </w:r>
    </w:p>
    <w:p w:rsidR="00BF46A0" w:rsidRDefault="00BF46A0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 xml:space="preserve">'Calculating the </w:t>
      </w:r>
      <w:proofErr w:type="spellStart"/>
      <w:r>
        <w:rPr>
          <w:rFonts w:ascii="Courier New" w:eastAsiaTheme="minorHAnsi" w:hAnsi="Courier New" w:cs="Courier New"/>
          <w:color w:val="A020F0"/>
        </w:rPr>
        <w:t>antropy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for the generated categorical value ... Bin Mean Value'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count1 = </w:t>
      </w:r>
      <w:proofErr w:type="gramStart"/>
      <w:r>
        <w:rPr>
          <w:rFonts w:ascii="Courier New" w:eastAsiaTheme="minorHAnsi" w:hAnsi="Courier New" w:cs="Courier New"/>
          <w:color w:val="000000"/>
        </w:rPr>
        <w:t>size( find</w:t>
      </w:r>
      <w:proofErr w:type="gramEnd"/>
      <w:r>
        <w:rPr>
          <w:rFonts w:ascii="Courier New" w:eastAsiaTheme="minorHAnsi" w:hAnsi="Courier New" w:cs="Courier New"/>
          <w:color w:val="000000"/>
        </w:rPr>
        <w:t>(XT(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== </w:t>
      </w:r>
      <w:r>
        <w:rPr>
          <w:rFonts w:ascii="Courier New" w:eastAsiaTheme="minorHAnsi" w:hAnsi="Courier New" w:cs="Courier New"/>
          <w:color w:val="A020F0"/>
        </w:rPr>
        <w:t>'band'</w:t>
      </w:r>
      <w:r>
        <w:rPr>
          <w:rFonts w:ascii="Courier New" w:eastAsiaTheme="minorHAnsi" w:hAnsi="Courier New" w:cs="Courier New"/>
          <w:color w:val="000000"/>
        </w:rPr>
        <w:t>),1);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size(Bin,1);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prop1 = (count1)/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count2 = </w:t>
      </w:r>
      <w:proofErr w:type="gramStart"/>
      <w:r>
        <w:rPr>
          <w:rFonts w:ascii="Courier New" w:eastAsiaTheme="minorHAnsi" w:hAnsi="Courier New" w:cs="Courier New"/>
          <w:color w:val="000000"/>
        </w:rPr>
        <w:t>size( find</w:t>
      </w:r>
      <w:proofErr w:type="gramEnd"/>
      <w:r>
        <w:rPr>
          <w:rFonts w:ascii="Courier New" w:eastAsiaTheme="minorHAnsi" w:hAnsi="Courier New" w:cs="Courier New"/>
          <w:color w:val="000000"/>
        </w:rPr>
        <w:t>(XT(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==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noband</w:t>
      </w:r>
      <w:proofErr w:type="spell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>),1);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prop2 = (count2)/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 w:rsidRPr="00BF46A0">
        <w:rPr>
          <w:rFonts w:ascii="Courier New" w:eastAsiaTheme="minorHAnsi" w:hAnsi="Courier New" w:cs="Courier New"/>
          <w:color w:val="000000"/>
          <w:highlight w:val="yellow"/>
        </w:rPr>
        <w:t>HBin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yellow"/>
        </w:rPr>
        <w:t xml:space="preserve">  =</w:t>
      </w:r>
      <w:proofErr w:type="gramEnd"/>
      <w:r w:rsidRPr="00BF46A0">
        <w:rPr>
          <w:rFonts w:ascii="Courier New" w:eastAsiaTheme="minorHAnsi" w:hAnsi="Courier New" w:cs="Courier New"/>
          <w:color w:val="000000"/>
          <w:highlight w:val="yellow"/>
        </w:rPr>
        <w:t xml:space="preserve"> - prop1 * log2(prop1) - prop2 * log2(prop2)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lastRenderedPageBreak/>
        <w:t>HBin</w:t>
      </w:r>
      <w:proofErr w:type="spellEnd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=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 0.9885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r>
        <w:rPr>
          <w:rFonts w:ascii="Courier New" w:eastAsiaTheme="minorHAnsi" w:hAnsi="Courier New" w:cs="Courier New"/>
          <w:color w:val="228B22"/>
        </w:rPr>
        <w:t xml:space="preserve">%Calculating the </w:t>
      </w:r>
      <w:proofErr w:type="spellStart"/>
      <w:r>
        <w:rPr>
          <w:rFonts w:ascii="Courier New" w:eastAsiaTheme="minorHAnsi" w:hAnsi="Courier New" w:cs="Courier New"/>
          <w:color w:val="228B22"/>
        </w:rPr>
        <w:t>antropy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for the current attribute ...  All Bin Mean Values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prop = 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>/N;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 w:rsidRPr="00BF46A0">
        <w:rPr>
          <w:rFonts w:ascii="Courier New" w:eastAsiaTheme="minorHAnsi" w:hAnsi="Courier New" w:cs="Courier New"/>
          <w:color w:val="000000"/>
          <w:highlight w:val="yellow"/>
        </w:rPr>
        <w:t>HNew_X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yellow"/>
        </w:rPr>
        <w:t xml:space="preserve"> = </w:t>
      </w:r>
      <w:proofErr w:type="spellStart"/>
      <w:r w:rsidRPr="00BF46A0">
        <w:rPr>
          <w:rFonts w:ascii="Courier New" w:eastAsiaTheme="minorHAnsi" w:hAnsi="Courier New" w:cs="Courier New"/>
          <w:color w:val="000000"/>
          <w:highlight w:val="yellow"/>
        </w:rPr>
        <w:t>HNew_X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yellow"/>
        </w:rPr>
        <w:t xml:space="preserve"> + prop * </w:t>
      </w:r>
      <w:proofErr w:type="spellStart"/>
      <w:r w:rsidRPr="00BF46A0">
        <w:rPr>
          <w:rFonts w:ascii="Courier New" w:eastAsiaTheme="minorHAnsi" w:hAnsi="Courier New" w:cs="Courier New"/>
          <w:color w:val="000000"/>
          <w:highlight w:val="yellow"/>
        </w:rPr>
        <w:t>HBin</w:t>
      </w:r>
      <w:proofErr w:type="spellEnd"/>
      <w:r w:rsidRPr="00BF46A0">
        <w:rPr>
          <w:rFonts w:ascii="Courier New" w:eastAsiaTheme="minorHAnsi" w:hAnsi="Courier New" w:cs="Courier New"/>
          <w:color w:val="000000"/>
          <w:highlight w:val="yellow"/>
        </w:rPr>
        <w:t>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 xml:space="preserve">'Calculating the </w:t>
      </w:r>
      <w:proofErr w:type="spellStart"/>
      <w:r>
        <w:rPr>
          <w:rFonts w:ascii="Courier New" w:eastAsiaTheme="minorHAnsi" w:hAnsi="Courier New" w:cs="Courier New"/>
          <w:color w:val="A020F0"/>
        </w:rPr>
        <w:t>antropy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for the current attribute ...  All Bin Mean Values'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HNew_X</w:t>
      </w:r>
      <w:proofErr w:type="spellEnd"/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proofErr w:type="spellStart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HNew_X</w:t>
      </w:r>
      <w:proofErr w:type="spellEnd"/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=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 0.9172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'Calculating the GAIN for the current attribute ...'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BF46A0">
        <w:rPr>
          <w:rFonts w:ascii="Courier New" w:eastAsiaTheme="minorHAnsi" w:hAnsi="Courier New" w:cs="Courier New"/>
          <w:color w:val="000000"/>
          <w:highlight w:val="yellow"/>
        </w:rPr>
        <w:t xml:space="preserve">Gain = HT - </w:t>
      </w:r>
      <w:proofErr w:type="spellStart"/>
      <w:r w:rsidRPr="00BF46A0">
        <w:rPr>
          <w:rFonts w:ascii="Courier New" w:eastAsiaTheme="minorHAnsi" w:hAnsi="Courier New" w:cs="Courier New"/>
          <w:color w:val="000000"/>
          <w:highlight w:val="yellow"/>
        </w:rPr>
        <w:t>HNew_X</w:t>
      </w:r>
      <w:proofErr w:type="spellEnd"/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>Gain =</w:t>
      </w:r>
    </w:p>
    <w:p w:rsidR="00BF46A0" w:rsidRP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</w:pPr>
    </w:p>
    <w:p w:rsidR="00BF46A0" w:rsidRDefault="00BF46A0" w:rsidP="00BF46A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BF46A0">
        <w:rPr>
          <w:rFonts w:ascii="Courier New" w:eastAsiaTheme="minorHAnsi" w:hAnsi="Courier New" w:cs="Courier New"/>
          <w:color w:val="auto"/>
          <w:sz w:val="24"/>
          <w:szCs w:val="24"/>
          <w:highlight w:val="lightGray"/>
        </w:rPr>
        <w:t xml:space="preserve">    0.0334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 xml:space="preserve"> </w:t>
      </w:r>
    </w:p>
    <w:p w:rsidR="00C23D16" w:rsidRPr="00BF46A0" w:rsidRDefault="00C23D16" w:rsidP="00C23D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</w:rPr>
      </w:pPr>
      <w:r>
        <w:rPr>
          <w:rFonts w:ascii="Courier New" w:eastAsiaTheme="minorHAnsi" w:hAnsi="Courier New" w:cs="Courier New"/>
          <w:color w:val="0000FF"/>
        </w:rPr>
        <w:t xml:space="preserve"> </w:t>
      </w:r>
    </w:p>
    <w:p w:rsidR="009551AF" w:rsidRPr="00BF46A0" w:rsidRDefault="009551AF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FF"/>
          <w:sz w:val="32"/>
          <w:szCs w:val="32"/>
        </w:rPr>
      </w:pPr>
    </w:p>
    <w:p w:rsidR="00BF46A0" w:rsidRDefault="00BF46A0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  <w:t>the same operation is repeated here but for n = 4</w:t>
      </w:r>
    </w:p>
    <w:p w:rsidR="00BF46A0" w:rsidRDefault="00BF46A0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  <w:t>number of bins as it is requested in the homework</w:t>
      </w:r>
    </w:p>
    <w:p w:rsidR="009551AF" w:rsidRDefault="009551AF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</w:p>
    <w:p w:rsidR="009551AF" w:rsidRPr="00BF46A0" w:rsidRDefault="009551AF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>for</w:t>
      </w:r>
      <w:r>
        <w:rPr>
          <w:rFonts w:ascii="Courier New" w:eastAsiaTheme="minorHAnsi" w:hAnsi="Courier New" w:cs="Courier New"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=9:12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HNew_X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0; </w:t>
      </w:r>
      <w:r>
        <w:rPr>
          <w:rFonts w:ascii="Courier New" w:eastAsiaTheme="minorHAnsi" w:hAnsi="Courier New" w:cs="Courier New"/>
          <w:color w:val="228B22"/>
        </w:rPr>
        <w:t xml:space="preserve">%the </w:t>
      </w:r>
      <w:proofErr w:type="spellStart"/>
      <w:r>
        <w:rPr>
          <w:rFonts w:ascii="Courier New" w:eastAsiaTheme="minorHAnsi" w:hAnsi="Courier New" w:cs="Courier New"/>
          <w:color w:val="228B22"/>
        </w:rPr>
        <w:t>antropy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for the current attribute ...  All Bin Mean Values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>% take the attribute and covert to array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000000"/>
        </w:rPr>
        <w:t>[</w:t>
      </w:r>
      <w:r>
        <w:rPr>
          <w:rFonts w:ascii="Courier New" w:eastAsiaTheme="minorHAnsi" w:hAnsi="Courier New" w:cs="Courier New"/>
          <w:color w:val="A020F0"/>
        </w:rPr>
        <w:t>'For Attribute Number '</w:t>
      </w:r>
      <w:r>
        <w:rPr>
          <w:rFonts w:ascii="Courier New" w:eastAsiaTheme="minorHAnsi" w:hAnsi="Courier New" w:cs="Courier New"/>
          <w:color w:val="000000"/>
        </w:rPr>
        <w:t>,num2str(</w:t>
      </w:r>
      <w:proofErr w:type="spellStart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)])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'-------------------------------------------------------'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T</w:t>
      </w:r>
      <w:proofErr w:type="gramStart"/>
      <w:r>
        <w:rPr>
          <w:rFonts w:ascii="Courier New" w:eastAsiaTheme="minorHAnsi" w:hAnsi="Courier New" w:cs="Courier New"/>
          <w:color w:val="000000"/>
        </w:rPr>
        <w:t>(:,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X = table2array(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Fisrt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we see if we have outliers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Fisrt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we see if we have outliers'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X = sort(X);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Q1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(X,25);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Q3 = </w:t>
      </w:r>
      <w:proofErr w:type="spellStart"/>
      <w:r>
        <w:rPr>
          <w:rFonts w:ascii="Courier New" w:eastAsiaTheme="minorHAnsi" w:hAnsi="Courier New" w:cs="Courier New"/>
          <w:color w:val="000000"/>
        </w:rPr>
        <w:t>ClacQuartile</w:t>
      </w:r>
      <w:proofErr w:type="spellEnd"/>
      <w:r>
        <w:rPr>
          <w:rFonts w:ascii="Courier New" w:eastAsiaTheme="minorHAnsi" w:hAnsi="Courier New" w:cs="Courier New"/>
          <w:color w:val="000000"/>
        </w:rPr>
        <w:t>(X,75);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IQR = Q3 - Q1;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LF = Q1- 1.5*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LowerFence</w:t>
      </w:r>
      <w:proofErr w:type="spellEnd"/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UF = Q3+ 1.5* IQR; </w:t>
      </w:r>
      <w:r>
        <w:rPr>
          <w:rFonts w:ascii="Courier New" w:eastAsiaTheme="minorHAnsi" w:hAnsi="Courier New" w:cs="Courier New"/>
          <w:color w:val="228B22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</w:rPr>
        <w:t>UpperFence</w:t>
      </w:r>
      <w:proofErr w:type="spellEnd"/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OutLiers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</w:rPr>
        <w:t>X(</w:t>
      </w:r>
      <w:proofErr w:type="gramEnd"/>
      <w:r>
        <w:rPr>
          <w:rFonts w:ascii="Courier New" w:eastAsiaTheme="minorHAnsi" w:hAnsi="Courier New" w:cs="Courier New"/>
          <w:color w:val="000000"/>
        </w:rPr>
        <w:t>X&lt;LF | X &gt; UF)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228B22"/>
        </w:rPr>
        <w:t>% remove outliers if exist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if</w:t>
      </w:r>
      <w:r>
        <w:rPr>
          <w:rFonts w:ascii="Courier New" w:eastAsiaTheme="minorHAnsi" w:hAnsi="Courier New" w:cs="Courier New"/>
          <w:color w:val="000000"/>
        </w:rPr>
        <w:t xml:space="preserve"> size(OutLiers,1) ~= 0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X = X(X&gt;=LF &amp; X &lt;= UF);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'Outliers are removed'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table2array(</w:t>
      </w:r>
      <w:proofErr w:type="spellStart"/>
      <w:r>
        <w:rPr>
          <w:rFonts w:ascii="Courier New" w:eastAsiaTheme="minorHAnsi" w:hAnsi="Courier New" w:cs="Courier New"/>
          <w:color w:val="000000"/>
        </w:rPr>
        <w:t>att</w:t>
      </w:r>
      <w:proofErr w:type="spellEnd"/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if</w:t>
      </w:r>
      <w:r>
        <w:rPr>
          <w:rFonts w:ascii="Courier New" w:eastAsiaTheme="minorHAnsi" w:hAnsi="Courier New" w:cs="Courier New"/>
          <w:color w:val="000000"/>
        </w:rPr>
        <w:t xml:space="preserve"> size(OutLiers,1) ~= 0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&gt;=LF &amp;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&lt;= UF);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Applaying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n equal-width ...'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'Number of Bins and width 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 w:rsidRPr="00D5321D">
        <w:rPr>
          <w:rFonts w:ascii="Courier New" w:eastAsiaTheme="minorHAnsi" w:hAnsi="Courier New" w:cs="Courier New"/>
          <w:color w:val="000000"/>
          <w:highlight w:val="yellow"/>
        </w:rPr>
        <w:t>n = 4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Min = min(X);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Max = max(X);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Width = (Max-Min)/n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for</w:t>
      </w:r>
      <w:r>
        <w:rPr>
          <w:rFonts w:ascii="Courier New" w:eastAsiaTheme="minorHAnsi" w:hAnsi="Courier New" w:cs="Courier New"/>
          <w:color w:val="000000"/>
        </w:rPr>
        <w:t xml:space="preserve"> j = </w:t>
      </w:r>
      <w:proofErr w:type="gramStart"/>
      <w:r>
        <w:rPr>
          <w:rFonts w:ascii="Courier New" w:eastAsiaTheme="minorHAnsi" w:hAnsi="Courier New" w:cs="Courier New"/>
          <w:color w:val="000000"/>
        </w:rPr>
        <w:t>1 :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n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Bin = X (X &gt;= Min+ (j-</w:t>
      </w:r>
      <w:proofErr w:type="gramStart"/>
      <w:r>
        <w:rPr>
          <w:rFonts w:ascii="Courier New" w:eastAsiaTheme="minorHAnsi" w:hAnsi="Courier New" w:cs="Courier New"/>
          <w:color w:val="000000"/>
        </w:rPr>
        <w:t>1)*</w:t>
      </w:r>
      <w:proofErr w:type="gramEnd"/>
      <w:r>
        <w:rPr>
          <w:rFonts w:ascii="Courier New" w:eastAsiaTheme="minorHAnsi" w:hAnsi="Courier New" w:cs="Courier New"/>
          <w:color w:val="000000"/>
        </w:rPr>
        <w:t>Width &amp; X&lt; Min+ j * Width);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'Smoothing By Mean'</w:t>
      </w:r>
      <w:r>
        <w:rPr>
          <w:rFonts w:ascii="Courier New" w:eastAsiaTheme="minorHAnsi" w:hAnsi="Courier New" w:cs="Courier New"/>
          <w:color w:val="000000"/>
        </w:rPr>
        <w:t>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Mean = mean (Bin);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</w:rPr>
        <w:t>find(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</w:rPr>
        <w:t>ismember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</w:rPr>
        <w:t>New_X,Bin</w:t>
      </w:r>
      <w:proofErr w:type="spellEnd"/>
      <w:r>
        <w:rPr>
          <w:rFonts w:ascii="Courier New" w:eastAsiaTheme="minorHAnsi" w:hAnsi="Courier New" w:cs="Courier New"/>
          <w:color w:val="000000"/>
        </w:rPr>
        <w:t>));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New_X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>) = Mean;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 xml:space="preserve">'Calculating the </w:t>
      </w:r>
      <w:proofErr w:type="spellStart"/>
      <w:r>
        <w:rPr>
          <w:rFonts w:ascii="Courier New" w:eastAsiaTheme="minorHAnsi" w:hAnsi="Courier New" w:cs="Courier New"/>
          <w:color w:val="A020F0"/>
        </w:rPr>
        <w:t>antropy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for the generated categorical value ... Bin Mean Value'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count1 = </w:t>
      </w:r>
      <w:proofErr w:type="gramStart"/>
      <w:r>
        <w:rPr>
          <w:rFonts w:ascii="Courier New" w:eastAsiaTheme="minorHAnsi" w:hAnsi="Courier New" w:cs="Courier New"/>
          <w:color w:val="000000"/>
        </w:rPr>
        <w:t>size( find</w:t>
      </w:r>
      <w:proofErr w:type="gramEnd"/>
      <w:r>
        <w:rPr>
          <w:rFonts w:ascii="Courier New" w:eastAsiaTheme="minorHAnsi" w:hAnsi="Courier New" w:cs="Courier New"/>
          <w:color w:val="000000"/>
        </w:rPr>
        <w:t>(XT(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== </w:t>
      </w:r>
      <w:r>
        <w:rPr>
          <w:rFonts w:ascii="Courier New" w:eastAsiaTheme="minorHAnsi" w:hAnsi="Courier New" w:cs="Courier New"/>
          <w:color w:val="A020F0"/>
        </w:rPr>
        <w:t>'band'</w:t>
      </w:r>
      <w:r>
        <w:rPr>
          <w:rFonts w:ascii="Courier New" w:eastAsiaTheme="minorHAnsi" w:hAnsi="Courier New" w:cs="Courier New"/>
          <w:color w:val="000000"/>
        </w:rPr>
        <w:t>),1);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size(Bin,1);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prop1 = (count1)/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count2 = </w:t>
      </w:r>
      <w:proofErr w:type="gramStart"/>
      <w:r>
        <w:rPr>
          <w:rFonts w:ascii="Courier New" w:eastAsiaTheme="minorHAnsi" w:hAnsi="Courier New" w:cs="Courier New"/>
          <w:color w:val="000000"/>
        </w:rPr>
        <w:t>size( find</w:t>
      </w:r>
      <w:proofErr w:type="gramEnd"/>
      <w:r>
        <w:rPr>
          <w:rFonts w:ascii="Courier New" w:eastAsiaTheme="minorHAnsi" w:hAnsi="Courier New" w:cs="Courier New"/>
          <w:color w:val="000000"/>
        </w:rPr>
        <w:t>(XT(</w:t>
      </w:r>
      <w:proofErr w:type="spellStart"/>
      <w:r>
        <w:rPr>
          <w:rFonts w:ascii="Courier New" w:eastAsiaTheme="minorHAnsi" w:hAnsi="Courier New" w:cs="Courier New"/>
          <w:color w:val="000000"/>
        </w:rPr>
        <w:t>indexs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) == </w:t>
      </w:r>
      <w:r>
        <w:rPr>
          <w:rFonts w:ascii="Courier New" w:eastAsiaTheme="minorHAnsi" w:hAnsi="Courier New" w:cs="Courier New"/>
          <w:color w:val="A020F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</w:rPr>
        <w:t>noband</w:t>
      </w:r>
      <w:proofErr w:type="spellEnd"/>
      <w:r>
        <w:rPr>
          <w:rFonts w:ascii="Courier New" w:eastAsiaTheme="minorHAnsi" w:hAnsi="Courier New" w:cs="Courier New"/>
          <w:color w:val="A020F0"/>
        </w:rPr>
        <w:t>'</w:t>
      </w:r>
      <w:r>
        <w:rPr>
          <w:rFonts w:ascii="Courier New" w:eastAsiaTheme="minorHAnsi" w:hAnsi="Courier New" w:cs="Courier New"/>
          <w:color w:val="000000"/>
        </w:rPr>
        <w:t>),1);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prop2 = (count2)/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HBin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 =</w:t>
      </w:r>
      <w:proofErr w:type="gramEnd"/>
      <w:r>
        <w:rPr>
          <w:rFonts w:ascii="Courier New" w:eastAsiaTheme="minorHAnsi" w:hAnsi="Courier New" w:cs="Courier New"/>
          <w:color w:val="000000"/>
        </w:rPr>
        <w:t xml:space="preserve"> - prop1 * log2(prop1) - prop2 * log2(prop2)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r>
        <w:rPr>
          <w:rFonts w:ascii="Courier New" w:eastAsiaTheme="minorHAnsi" w:hAnsi="Courier New" w:cs="Courier New"/>
          <w:color w:val="228B22"/>
        </w:rPr>
        <w:t xml:space="preserve">%Calculating the </w:t>
      </w:r>
      <w:proofErr w:type="spellStart"/>
      <w:r>
        <w:rPr>
          <w:rFonts w:ascii="Courier New" w:eastAsiaTheme="minorHAnsi" w:hAnsi="Courier New" w:cs="Courier New"/>
          <w:color w:val="228B22"/>
        </w:rPr>
        <w:t>antropy</w:t>
      </w:r>
      <w:proofErr w:type="spellEnd"/>
      <w:r>
        <w:rPr>
          <w:rFonts w:ascii="Courier New" w:eastAsiaTheme="minorHAnsi" w:hAnsi="Courier New" w:cs="Courier New"/>
          <w:color w:val="228B22"/>
        </w:rPr>
        <w:t xml:space="preserve"> for the current attribute ...  All Bin Mean Values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prop = </w:t>
      </w:r>
      <w:proofErr w:type="spellStart"/>
      <w:r>
        <w:rPr>
          <w:rFonts w:ascii="Courier New" w:eastAsiaTheme="minorHAnsi" w:hAnsi="Courier New" w:cs="Courier New"/>
          <w:color w:val="000000"/>
        </w:rPr>
        <w:t>BinN</w:t>
      </w:r>
      <w:proofErr w:type="spellEnd"/>
      <w:r>
        <w:rPr>
          <w:rFonts w:ascii="Courier New" w:eastAsiaTheme="minorHAnsi" w:hAnsi="Courier New" w:cs="Courier New"/>
          <w:color w:val="000000"/>
        </w:rPr>
        <w:t>/N;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</w:rPr>
        <w:t>HNew_X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</w:rPr>
        <w:t>HNew_X</w:t>
      </w:r>
      <w:proofErr w:type="spellEnd"/>
      <w:r>
        <w:rPr>
          <w:rFonts w:ascii="Courier New" w:eastAsiaTheme="minorHAnsi" w:hAnsi="Courier New" w:cs="Courier New"/>
          <w:color w:val="000000"/>
        </w:rPr>
        <w:t xml:space="preserve"> + prop * </w:t>
      </w:r>
      <w:proofErr w:type="spellStart"/>
      <w:r>
        <w:rPr>
          <w:rFonts w:ascii="Courier New" w:eastAsiaTheme="minorHAnsi" w:hAnsi="Courier New" w:cs="Courier New"/>
          <w:color w:val="000000"/>
        </w:rPr>
        <w:t>HBin</w:t>
      </w:r>
      <w:proofErr w:type="spellEnd"/>
      <w:r>
        <w:rPr>
          <w:rFonts w:ascii="Courier New" w:eastAsiaTheme="minorHAnsi" w:hAnsi="Courier New" w:cs="Courier New"/>
          <w:color w:val="000000"/>
        </w:rPr>
        <w:t>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 xml:space="preserve">'Calculating the </w:t>
      </w:r>
      <w:proofErr w:type="spellStart"/>
      <w:r>
        <w:rPr>
          <w:rFonts w:ascii="Courier New" w:eastAsiaTheme="minorHAnsi" w:hAnsi="Courier New" w:cs="Courier New"/>
          <w:color w:val="A020F0"/>
        </w:rPr>
        <w:t>antropy</w:t>
      </w:r>
      <w:proofErr w:type="spellEnd"/>
      <w:r>
        <w:rPr>
          <w:rFonts w:ascii="Courier New" w:eastAsiaTheme="minorHAnsi" w:hAnsi="Courier New" w:cs="Courier New"/>
          <w:color w:val="A020F0"/>
        </w:rPr>
        <w:t xml:space="preserve"> for the current attribute ...  All Bin Mean Values'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</w:rPr>
        <w:t>HNew_X</w:t>
      </w:r>
      <w:proofErr w:type="spellEnd"/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color w:val="A020F0"/>
        </w:rPr>
        <w:t>'Calculating the GAIN for the current attribute ...'</w:t>
      </w:r>
      <w:r>
        <w:rPr>
          <w:rFonts w:ascii="Courier New" w:eastAsiaTheme="minorHAnsi" w:hAnsi="Courier New" w:cs="Courier New"/>
          <w:color w:val="000000"/>
        </w:rPr>
        <w:t>);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 xml:space="preserve">    Gain = HT - </w:t>
      </w:r>
      <w:proofErr w:type="spellStart"/>
      <w:r>
        <w:rPr>
          <w:rFonts w:ascii="Courier New" w:eastAsiaTheme="minorHAnsi" w:hAnsi="Courier New" w:cs="Courier New"/>
          <w:color w:val="000000"/>
        </w:rPr>
        <w:t>HNew_X</w:t>
      </w:r>
      <w:proofErr w:type="spellEnd"/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</w:rPr>
        <w:t>end</w:t>
      </w:r>
    </w:p>
    <w:p w:rsidR="00C23D16" w:rsidRDefault="00C23D16" w:rsidP="00C23D1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</w:rPr>
      </w:pPr>
      <w:r>
        <w:rPr>
          <w:rFonts w:ascii="Courier New" w:eastAsiaTheme="minorHAnsi" w:hAnsi="Courier New" w:cs="Courier New"/>
          <w:color w:val="0000FF"/>
        </w:rPr>
        <w:t xml:space="preserve"> </w:t>
      </w:r>
    </w:p>
    <w:p w:rsid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  <w:t xml:space="preserve">as an </w:t>
      </w:r>
      <w:proofErr w:type="gramStart"/>
      <w:r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  <w:t>example</w:t>
      </w:r>
      <w:proofErr w:type="gramEnd"/>
      <w:r>
        <w:rPr>
          <w:rFonts w:ascii="Courier New" w:eastAsiaTheme="minorHAnsi" w:hAnsi="Courier New" w:cs="Courier New"/>
          <w:b/>
          <w:bCs/>
          <w:color w:val="auto"/>
          <w:sz w:val="24"/>
          <w:szCs w:val="24"/>
        </w:rPr>
        <w:t xml:space="preserve"> we show the results of the 12th attribute …</w:t>
      </w:r>
    </w:p>
    <w:p w:rsid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bookmarkStart w:id="0" w:name="_GoBack"/>
      <w:bookmarkEnd w:id="0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lastRenderedPageBreak/>
        <w:t>For Attribute Number 12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-------------------------------------------------------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Fisrt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we see if we have outliers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OutLiers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6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6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6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6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6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12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12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12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12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16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Outliers are removed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Applaying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n equal-width ...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Number of Bins and width 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n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 4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Width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1.2500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Smoothing </w:t>
      </w:r>
      <w:proofErr w:type="gram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By</w:t>
      </w:r>
      <w:proofErr w:type="gram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Mean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Calculating the </w:t>
      </w: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antropy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for the generated categorical value ... Bin Mean Value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HBin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lastRenderedPageBreak/>
        <w:t xml:space="preserve">    0.9248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Smoothing </w:t>
      </w:r>
      <w:proofErr w:type="gram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By</w:t>
      </w:r>
      <w:proofErr w:type="gram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Mean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Calculating the </w:t>
      </w: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antropy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for the generated categorical value ... Bin Mean Value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HBin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0.7793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Smoothing </w:t>
      </w:r>
      <w:proofErr w:type="gram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By</w:t>
      </w:r>
      <w:proofErr w:type="gram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Mean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Calculating the </w:t>
      </w: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antropy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for the generated categorical value ... Bin Mean Value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HBin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0.9852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Smoothing </w:t>
      </w:r>
      <w:proofErr w:type="gram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By</w:t>
      </w:r>
      <w:proofErr w:type="gram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Mean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Calculating the </w:t>
      </w: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antropy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for the generated categorical value ... Bin Mean Value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HBin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0.8256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Calculating the </w:t>
      </w: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antropy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for the current attribute ...  All Bin Mean Values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spellStart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HNew_X</w:t>
      </w:r>
      <w:proofErr w:type="spellEnd"/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0.8067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Calculating the GAIN for the current attribute ...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>Gain =</w:t>
      </w:r>
    </w:p>
    <w:p w:rsidR="009551AF" w:rsidRPr="009551AF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9551AF" w:rsidRPr="00C23D16" w:rsidRDefault="009551AF" w:rsidP="009551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 w:rsidRPr="009551AF">
        <w:rPr>
          <w:rFonts w:ascii="Courier New" w:eastAsiaTheme="minorHAnsi" w:hAnsi="Courier New" w:cs="Courier New"/>
          <w:color w:val="auto"/>
          <w:sz w:val="24"/>
          <w:szCs w:val="24"/>
        </w:rPr>
        <w:t xml:space="preserve">    0.1439</w:t>
      </w:r>
    </w:p>
    <w:sectPr w:rsidR="009551AF" w:rsidRPr="00C23D16">
      <w:headerReference w:type="default" r:id="rId19"/>
      <w:footerReference w:type="default" r:id="rId20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38F" w:rsidRDefault="00CD738F">
      <w:pPr>
        <w:spacing w:after="0" w:line="240" w:lineRule="auto"/>
      </w:pPr>
      <w:r>
        <w:separator/>
      </w:r>
    </w:p>
  </w:endnote>
  <w:endnote w:type="continuationSeparator" w:id="0">
    <w:p w:rsidR="00CD738F" w:rsidRDefault="00CD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629" w:rsidRDefault="00573629" w:rsidP="000531FC">
    <w:pPr>
      <w:pStyle w:val="Footer"/>
      <w:rPr>
        <w:noProof/>
      </w:rPr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9551AF">
      <w:rPr>
        <w:noProof/>
      </w:rPr>
      <w:t>11</w:t>
    </w:r>
    <w:r>
      <w:rPr>
        <w:noProof/>
      </w:rPr>
      <w:fldChar w:fldCharType="end"/>
    </w:r>
    <w:r>
      <w:rPr>
        <w:noProof/>
      </w:rPr>
      <w:t>/10</w:t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4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5B38855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BbJifB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38F" w:rsidRDefault="00CD738F">
      <w:pPr>
        <w:spacing w:after="0" w:line="240" w:lineRule="auto"/>
      </w:pPr>
      <w:r>
        <w:separator/>
      </w:r>
    </w:p>
  </w:footnote>
  <w:footnote w:type="continuationSeparator" w:id="0">
    <w:p w:rsidR="00CD738F" w:rsidRDefault="00CD7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629" w:rsidRDefault="00573629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7-05-26T00:00:00Z">
          <w:dateFormat w:val="d.M.yyyy"/>
          <w:lid w:val="tr-TR"/>
          <w:storeMappedDataAs w:val="dateTime"/>
          <w:calendar w:val="gregorian"/>
        </w:date>
      </w:sdtPr>
      <w:sdtEndPr/>
      <w:sdtContent>
        <w:r w:rsidR="00176FAF">
          <w:rPr>
            <w:lang w:val="tr-TR"/>
          </w:rPr>
          <w:t>26.5.2017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4535"/>
              <wp:effectExtent l="6350" t="10160" r="12700" b="11430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45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A96C4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0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80E"/>
    <w:multiLevelType w:val="hybridMultilevel"/>
    <w:tmpl w:val="70BAF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MaddearetliListe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 w15:restartNumberingAfterBreak="0">
    <w:nsid w:val="10605F8E"/>
    <w:multiLevelType w:val="hybridMultilevel"/>
    <w:tmpl w:val="EA3EF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7417"/>
    <w:multiLevelType w:val="hybridMultilevel"/>
    <w:tmpl w:val="C752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E3499"/>
    <w:multiLevelType w:val="multilevel"/>
    <w:tmpl w:val="85C08436"/>
    <w:styleLink w:val="NumaralLis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5" w15:restartNumberingAfterBreak="0">
    <w:nsid w:val="1E310354"/>
    <w:multiLevelType w:val="hybridMultilevel"/>
    <w:tmpl w:val="AED8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0CC3"/>
    <w:multiLevelType w:val="hybridMultilevel"/>
    <w:tmpl w:val="86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738E"/>
    <w:multiLevelType w:val="hybridMultilevel"/>
    <w:tmpl w:val="9F1C74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96735"/>
    <w:multiLevelType w:val="hybridMultilevel"/>
    <w:tmpl w:val="F5CAF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C67AE8"/>
    <w:multiLevelType w:val="hybridMultilevel"/>
    <w:tmpl w:val="EC76EC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223FB"/>
    <w:multiLevelType w:val="hybridMultilevel"/>
    <w:tmpl w:val="3C1A09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E44DC"/>
    <w:multiLevelType w:val="hybridMultilevel"/>
    <w:tmpl w:val="DA2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B155F"/>
    <w:multiLevelType w:val="hybridMultilevel"/>
    <w:tmpl w:val="480089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A02B2"/>
    <w:multiLevelType w:val="multilevel"/>
    <w:tmpl w:val="48B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6A65A1"/>
    <w:multiLevelType w:val="hybridMultilevel"/>
    <w:tmpl w:val="BC42A6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462B68"/>
    <w:multiLevelType w:val="hybridMultilevel"/>
    <w:tmpl w:val="DFD8E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8678BE"/>
    <w:multiLevelType w:val="hybridMultilevel"/>
    <w:tmpl w:val="D89C7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E5CB4"/>
    <w:multiLevelType w:val="hybridMultilevel"/>
    <w:tmpl w:val="A906C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B00B51"/>
    <w:multiLevelType w:val="hybridMultilevel"/>
    <w:tmpl w:val="B49437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6C6F71"/>
    <w:multiLevelType w:val="hybridMultilevel"/>
    <w:tmpl w:val="117A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16"/>
  </w:num>
  <w:num w:numId="12">
    <w:abstractNumId w:val="18"/>
  </w:num>
  <w:num w:numId="13">
    <w:abstractNumId w:val="9"/>
  </w:num>
  <w:num w:numId="14">
    <w:abstractNumId w:val="19"/>
  </w:num>
  <w:num w:numId="15">
    <w:abstractNumId w:val="5"/>
  </w:num>
  <w:num w:numId="16">
    <w:abstractNumId w:val="14"/>
  </w:num>
  <w:num w:numId="17">
    <w:abstractNumId w:val="17"/>
  </w:num>
  <w:num w:numId="18">
    <w:abstractNumId w:val="3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30"/>
    <w:rsid w:val="00006B73"/>
    <w:rsid w:val="000120A2"/>
    <w:rsid w:val="000531FC"/>
    <w:rsid w:val="00082215"/>
    <w:rsid w:val="00144EB9"/>
    <w:rsid w:val="00146593"/>
    <w:rsid w:val="00176FAF"/>
    <w:rsid w:val="0019251A"/>
    <w:rsid w:val="001A49C1"/>
    <w:rsid w:val="001C001C"/>
    <w:rsid w:val="00202828"/>
    <w:rsid w:val="00213C64"/>
    <w:rsid w:val="00215B70"/>
    <w:rsid w:val="002A4E07"/>
    <w:rsid w:val="00320908"/>
    <w:rsid w:val="0036040E"/>
    <w:rsid w:val="003A5850"/>
    <w:rsid w:val="003B0292"/>
    <w:rsid w:val="003B0DFF"/>
    <w:rsid w:val="00402691"/>
    <w:rsid w:val="0041585D"/>
    <w:rsid w:val="004D4D10"/>
    <w:rsid w:val="00503A16"/>
    <w:rsid w:val="00556BD1"/>
    <w:rsid w:val="00573629"/>
    <w:rsid w:val="00575073"/>
    <w:rsid w:val="0059149E"/>
    <w:rsid w:val="005A1954"/>
    <w:rsid w:val="005A476E"/>
    <w:rsid w:val="005C0C97"/>
    <w:rsid w:val="00600FB2"/>
    <w:rsid w:val="0061532B"/>
    <w:rsid w:val="00622104"/>
    <w:rsid w:val="00642FA1"/>
    <w:rsid w:val="0068489C"/>
    <w:rsid w:val="006B5330"/>
    <w:rsid w:val="006C788F"/>
    <w:rsid w:val="006D3B52"/>
    <w:rsid w:val="00714BA9"/>
    <w:rsid w:val="00732B85"/>
    <w:rsid w:val="00736946"/>
    <w:rsid w:val="00757DC8"/>
    <w:rsid w:val="007601A4"/>
    <w:rsid w:val="007A276C"/>
    <w:rsid w:val="007A38E7"/>
    <w:rsid w:val="007A5B01"/>
    <w:rsid w:val="007B3CA1"/>
    <w:rsid w:val="007D2463"/>
    <w:rsid w:val="007D41D4"/>
    <w:rsid w:val="008B1B01"/>
    <w:rsid w:val="008C7CFE"/>
    <w:rsid w:val="009551AF"/>
    <w:rsid w:val="00970CD0"/>
    <w:rsid w:val="009A0E01"/>
    <w:rsid w:val="009A789F"/>
    <w:rsid w:val="009C676B"/>
    <w:rsid w:val="00A21A2D"/>
    <w:rsid w:val="00A456DC"/>
    <w:rsid w:val="00A514BD"/>
    <w:rsid w:val="00A722BD"/>
    <w:rsid w:val="00A875CE"/>
    <w:rsid w:val="00AA6387"/>
    <w:rsid w:val="00B04CF5"/>
    <w:rsid w:val="00B349BD"/>
    <w:rsid w:val="00B92084"/>
    <w:rsid w:val="00BB2C55"/>
    <w:rsid w:val="00BF46A0"/>
    <w:rsid w:val="00C21DE8"/>
    <w:rsid w:val="00C23D16"/>
    <w:rsid w:val="00C70A6E"/>
    <w:rsid w:val="00CD738F"/>
    <w:rsid w:val="00D5321D"/>
    <w:rsid w:val="00E05F14"/>
    <w:rsid w:val="00E12A83"/>
    <w:rsid w:val="00E27152"/>
    <w:rsid w:val="00E37C25"/>
    <w:rsid w:val="00EE3CC3"/>
    <w:rsid w:val="00EE420C"/>
    <w:rsid w:val="00F12AA3"/>
    <w:rsid w:val="00F47419"/>
    <w:rsid w:val="00F5235F"/>
    <w:rsid w:val="00FA216E"/>
    <w:rsid w:val="00FC16CF"/>
    <w:rsid w:val="00FC6115"/>
    <w:rsid w:val="00FF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911CC0"/>
  <w15:docId w15:val="{A437632F-27D6-4B48-A1B2-FF199720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4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5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</w:latentStyles>
  <w:style w:type="paragraph" w:default="1" w:styleId="Normal">
    <w:name w:val="Normal"/>
    <w:qFormat/>
    <w:rPr>
      <w:rFonts w:eastAsiaTheme="minorEastAsia"/>
      <w:color w:val="414751" w:themeColor="text2" w:themeShade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bCs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bCs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Pr>
      <w:i/>
      <w:iCs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75F6D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 w:hAnsi="Tahoma"/>
      <w:color w:val="414751" w:themeColor="text2" w:themeShade="BF"/>
      <w:sz w:val="16"/>
      <w:szCs w:val="16"/>
      <w:lang w:val="tr-TR"/>
    </w:rPr>
  </w:style>
  <w:style w:type="character" w:styleId="BookTitle">
    <w:name w:val="Book Title"/>
    <w:basedOn w:val="DefaultParagraphFont"/>
    <w:uiPriority w:val="33"/>
    <w:qFormat/>
    <w:rPr>
      <w:rFonts w:eastAsiaTheme="minorEastAsia" w:cstheme="minorBidi"/>
      <w:bCs w:val="0"/>
      <w:iCs w:val="0"/>
      <w:smallCaps/>
      <w:color w:val="000000"/>
      <w:spacing w:val="10"/>
      <w:szCs w:val="20"/>
      <w:lang w:val="tr-TR"/>
    </w:rPr>
  </w:style>
  <w:style w:type="numbering" w:customStyle="1" w:styleId="MaddearetliListe">
    <w:name w:val="Madde İşaretli Liste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tr-T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414751" w:themeColor="text2" w:themeShade="BF"/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14751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iCs/>
      <w:color w:val="E65B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color w:val="E65B01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bCs/>
      <w:i/>
      <w:iCs/>
      <w:color w:val="E65B01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bCs/>
      <w:color w:val="3667C3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bCs/>
      <w:i/>
      <w:iCs/>
      <w:color w:val="3667C3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14751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aralListe">
    <w:name w:val="Numaralı Liste"/>
    <w:uiPriority w:val="99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b/>
      <w:bCs/>
      <w:i/>
      <w:iCs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eastAsiaTheme="minorEastAsia"/>
      <w:lang w:val="tr-T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Default">
    <w:name w:val="Default"/>
    <w:rsid w:val="006B53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paragraph" w:styleId="NoSpacing">
    <w:name w:val="No Spacing"/>
    <w:uiPriority w:val="1"/>
    <w:qFormat/>
    <w:rsid w:val="00F5235F"/>
    <w:pPr>
      <w:spacing w:after="0" w:line="240" w:lineRule="auto"/>
    </w:pPr>
    <w:rPr>
      <w:rFonts w:eastAsiaTheme="minorEastAsia"/>
      <w:color w:val="414751" w:themeColor="text2" w:themeShade="BF"/>
      <w:sz w:val="20"/>
      <w:szCs w:val="20"/>
      <w:lang w:val="tr-TR"/>
    </w:rPr>
  </w:style>
  <w:style w:type="paragraph" w:styleId="NormalWeb">
    <w:name w:val="Normal (Web)"/>
    <w:basedOn w:val="Normal"/>
    <w:uiPriority w:val="99"/>
    <w:unhideWhenUsed/>
    <w:rsid w:val="0062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E3CC3"/>
  </w:style>
  <w:style w:type="character" w:styleId="Hyperlink">
    <w:name w:val="Hyperlink"/>
    <w:basedOn w:val="DefaultParagraphFont"/>
    <w:uiPriority w:val="99"/>
    <w:unhideWhenUsed/>
    <w:rsid w:val="00EE3C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2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6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066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52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906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84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95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870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55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91012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612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36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7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94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76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2295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688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00802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91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44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6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3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0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0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4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613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358">
              <w:marLeft w:val="-4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4D4D4"/>
              </w:divBdr>
            </w:div>
            <w:div w:id="59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E6E6E6"/>
                <w:right w:val="none" w:sz="0" w:space="0" w:color="auto"/>
              </w:divBdr>
              <w:divsChild>
                <w:div w:id="20989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6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4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4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51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8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6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33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455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72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34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66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9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44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47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6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62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16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79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2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891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9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37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27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9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50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13132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31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988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Program%20Files\MATLAB\R2017a\help\matlab\ref\readtable.html?browser=F1help" TargetMode="Externa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file:///C:\Program%20Files\MATLAB\R2017a\help\matlab\ref\table2array.html?browser=F1help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Program%20Files\MATLAB\R2017a\help\matlab\ref\readtable.html?browser=F1help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ubaker\AppData\Roaming\Microsoft\Templates\Rapor%20(Cumba%20tasar&#305;m&#30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84D54FA9534A9C95B6FEAD9BCC11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89799-0BDC-4A66-B7C1-BEC5B479F2A1}"/>
      </w:docPartPr>
      <w:docPartBody>
        <w:p w:rsidR="00436E68" w:rsidRDefault="00843CB9" w:rsidP="00843CB9">
          <w:pPr>
            <w:pStyle w:val="3D84D54FA9534A9C95B6FEAD9BCC11AB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B9"/>
    <w:rsid w:val="000533E0"/>
    <w:rsid w:val="002228F7"/>
    <w:rsid w:val="002B67DD"/>
    <w:rsid w:val="00435D18"/>
    <w:rsid w:val="00436E68"/>
    <w:rsid w:val="00482B4B"/>
    <w:rsid w:val="006F3CF4"/>
    <w:rsid w:val="007A1281"/>
    <w:rsid w:val="007D36F8"/>
    <w:rsid w:val="00843CB9"/>
    <w:rsid w:val="0093774D"/>
    <w:rsid w:val="00963D24"/>
    <w:rsid w:val="00A67D38"/>
    <w:rsid w:val="00AD192A"/>
    <w:rsid w:val="00E8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A4D8CC53A84512988059F3663CCE1A">
    <w:name w:val="38A4D8CC53A84512988059F3663CCE1A"/>
  </w:style>
  <w:style w:type="paragraph" w:customStyle="1" w:styleId="0404DE09E902477884CA0A3B77B110B4">
    <w:name w:val="0404DE09E902477884CA0A3B77B110B4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paragraph" w:customStyle="1" w:styleId="5ABD8757A2794BF081C332FAED00F988">
    <w:name w:val="5ABD8757A2794BF081C332FAED00F988"/>
  </w:style>
  <w:style w:type="paragraph" w:customStyle="1" w:styleId="834E387296164E469EB2A2CD56BF914A">
    <w:name w:val="834E387296164E469EB2A2CD56BF914A"/>
  </w:style>
  <w:style w:type="paragraph" w:customStyle="1" w:styleId="01C1255BD1D947FC9AFD6C59A298C353">
    <w:name w:val="01C1255BD1D947FC9AFD6C59A298C353"/>
  </w:style>
  <w:style w:type="paragraph" w:customStyle="1" w:styleId="6BDD858FA84A4A0BB8AB70BC6102E2EC">
    <w:name w:val="6BDD858FA84A4A0BB8AB70BC6102E2EC"/>
  </w:style>
  <w:style w:type="paragraph" w:customStyle="1" w:styleId="CF784D0F59BF49C4B1751EEB2B1F3FED">
    <w:name w:val="CF784D0F59BF49C4B1751EEB2B1F3FED"/>
  </w:style>
  <w:style w:type="paragraph" w:customStyle="1" w:styleId="4E79F32E593E44CCB34E7D1FD60D9AAC">
    <w:name w:val="4E79F32E593E44CCB34E7D1FD60D9AAC"/>
  </w:style>
  <w:style w:type="paragraph" w:customStyle="1" w:styleId="3D84D54FA9534A9C95B6FEAD9BCC11AB">
    <w:name w:val="3D84D54FA9534A9C95B6FEAD9BCC11AB"/>
    <w:rsid w:val="00843CB9"/>
  </w:style>
  <w:style w:type="paragraph" w:customStyle="1" w:styleId="8CF936ECC65B46E7B87C929B9CA7F499">
    <w:name w:val="8CF936ECC65B46E7B87C929B9CA7F499"/>
    <w:rsid w:val="00843CB9"/>
  </w:style>
  <w:style w:type="paragraph" w:customStyle="1" w:styleId="DD1804484CB74B83A5A4DBDBEA87F6FB">
    <w:name w:val="DD1804484CB74B83A5A4DBDBEA87F6FB"/>
    <w:rsid w:val="00843CB9"/>
  </w:style>
  <w:style w:type="paragraph" w:customStyle="1" w:styleId="718F6CCD859D46C68F018CE0085B9239">
    <w:name w:val="718F6CCD859D46C68F018CE0085B9239"/>
    <w:rsid w:val="00843CB9"/>
  </w:style>
  <w:style w:type="paragraph" w:customStyle="1" w:styleId="4BEF16BB721F45E1AF422974FC4303B3">
    <w:name w:val="4BEF16BB721F45E1AF422974FC4303B3"/>
    <w:rsid w:val="00843CB9"/>
  </w:style>
  <w:style w:type="paragraph" w:customStyle="1" w:styleId="D69728132F694DCE84777319751F1F15">
    <w:name w:val="D69728132F694DCE84777319751F1F15"/>
    <w:rsid w:val="00843CB9"/>
  </w:style>
  <w:style w:type="paragraph" w:customStyle="1" w:styleId="C6387F5D9AFC4E3799F6CCFE0454E3D8">
    <w:name w:val="C6387F5D9AFC4E3799F6CCFE0454E3D8"/>
    <w:rsid w:val="00843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2017-05-26T00:00:00</PublishDate>
  <Abstract>Ödev 5: Twoing – Gini Algoritmaları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62A403-B1E3-4115-B05B-A7740B91D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(Cumba tasarımı)</Template>
  <TotalTime>160</TotalTime>
  <Pages>12</Pages>
  <Words>1665</Words>
  <Characters>9491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Uygulama Ödevi</vt:lpstr>
      <vt:lpstr>K-nn Yöntemi ve Uzaklığa Dayalı Sınıflandırma</vt:lpstr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Uygulama Ödevi</dc:title>
  <dc:subject>FEN BİLİMLERİ ENSTİTÜSÜ</dc:subject>
  <dc:creator>Abubaker</dc:creator>
  <cp:keywords/>
  <dc:description/>
  <cp:lastModifiedBy>Abubaker Almustafa</cp:lastModifiedBy>
  <cp:revision>19</cp:revision>
  <cp:lastPrinted>2017-03-15T09:33:00Z</cp:lastPrinted>
  <dcterms:created xsi:type="dcterms:W3CDTF">2017-03-22T09:11:00Z</dcterms:created>
  <dcterms:modified xsi:type="dcterms:W3CDTF">2017-05-26T18:47:00Z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